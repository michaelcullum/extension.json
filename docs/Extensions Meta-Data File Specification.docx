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E35" w:rsidRDefault="00F41303">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-38103</wp:posOffset>
                </wp:positionH>
                <wp:positionV relativeFrom="paragraph">
                  <wp:posOffset>-1233168</wp:posOffset>
                </wp:positionV>
                <wp:extent cx="5905496" cy="1181103"/>
                <wp:effectExtent l="0" t="0" r="19054" b="19047"/>
                <wp:wrapNone/>
                <wp:docPr id="27" name="Rectangle 667"/>
                <wp:cNvGraphicFramePr/>
                <a:graphic xmlns:a="http://schemas.openxmlformats.org/drawingml/2006/main">
                  <a:graphicData uri="http://schemas.microsoft.com/office/word/2010/wordprocessingShape">
                    <wps:wsp>
                      <wps:cNvSpPr/>
                      <wps:spPr>
                        <a:xfrm>
                          <a:off x="0" y="0"/>
                          <a:ext cx="5905496" cy="1181103"/>
                        </a:xfrm>
                        <a:prstGeom prst="rect">
                          <a:avLst/>
                        </a:prstGeom>
                        <a:solidFill>
                          <a:srgbClr val="FFFFFF"/>
                        </a:solidFill>
                        <a:ln w="25402">
                          <a:solidFill>
                            <a:srgbClr val="FFFFFF"/>
                          </a:solidFill>
                          <a:prstDash val="solid"/>
                        </a:ln>
                      </wps:spPr>
                      <wps:txbx>
                        <w:txbxContent>
                          <w:p w:rsidR="00676E35" w:rsidRDefault="00F41303">
                            <w:pPr>
                              <w:spacing w:after="0"/>
                            </w:pPr>
                            <w:r>
                              <w:rPr>
                                <w:b/>
                                <w:bCs/>
                                <w:color w:val="000000"/>
                                <w:sz w:val="32"/>
                                <w:szCs w:val="32"/>
                              </w:rPr>
                              <w:t>Rev 0.</w:t>
                            </w:r>
                            <w:r w:rsidR="003F49F5">
                              <w:rPr>
                                <w:b/>
                                <w:bCs/>
                                <w:color w:val="000000"/>
                                <w:sz w:val="32"/>
                                <w:szCs w:val="32"/>
                              </w:rPr>
                              <w:t>3</w:t>
                            </w:r>
                          </w:p>
                          <w:p w:rsidR="00676E35" w:rsidRDefault="00676E35">
                            <w:pPr>
                              <w:jc w:val="center"/>
                            </w:pPr>
                          </w:p>
                        </w:txbxContent>
                      </wps:txbx>
                      <wps:bodyPr vert="horz" wrap="square" lIns="91440" tIns="45720" rIns="91440" bIns="45720" anchor="ctr" anchorCtr="0" compatLnSpc="1"/>
                    </wps:wsp>
                  </a:graphicData>
                </a:graphic>
              </wp:anchor>
            </w:drawing>
          </mc:Choice>
          <mc:Fallback>
            <w:pict>
              <v:rect id="Rectangle 667" o:spid="_x0000_s1026" style="position:absolute;margin-left:-3pt;margin-top:-97.1pt;width:465pt;height:9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" strokecolor="white" strokeweight=".70561mm">
                <v:textbox>
                  <w:txbxContent>
                    <w:p w:rsidR="00676E35" w:rsidRDefault="00F41303">
                      <w:pPr>
                        <w:spacing w:after="0"/>
                      </w:pPr>
                      <w:r>
                        <w:rPr>
                          <w:b/>
                          <w:bCs/>
                          <w:color w:val="000000"/>
                          <w:sz w:val="32"/>
                          <w:szCs w:val="32"/>
                        </w:rPr>
                        <w:t>Rev 0.</w:t>
                      </w:r>
                      <w:r w:rsidR="003F49F5">
                        <w:rPr>
                          <w:b/>
                          <w:bCs/>
                          <w:color w:val="000000"/>
                          <w:sz w:val="32"/>
                          <w:szCs w:val="32"/>
                        </w:rPr>
                        <w:t>3</w:t>
                      </w:r>
                    </w:p>
                    <w:p w:rsidR="00676E35" w:rsidRDefault="00676E35">
                      <w:pPr>
                        <w:jc w:val="center"/>
                      </w:pPr>
                    </w:p>
                  </w:txbxContent>
                </v:textbox>
              </v:rect>
            </w:pict>
          </mc:Fallback>
        </mc:AlternateContent>
      </w:r>
      <w:r>
        <w:rPr>
          <w:noProof/>
          <w:lang w:eastAsia="en-GB"/>
        </w:rPr>
        <mc:AlternateContent>
          <mc:Choice Requires="wpg">
            <w:drawing>
              <wp:anchor distT="0" distB="0" distL="114300" distR="114300" simplePos="0" relativeHeight="251659264" behindDoc="0" locked="0" layoutInCell="1" allowOverlap="1">
                <wp:simplePos x="0" y="0"/>
                <wp:positionH relativeFrom="page">
                  <wp:posOffset>85725</wp:posOffset>
                </wp:positionH>
                <wp:positionV relativeFrom="margin">
                  <wp:posOffset>-909315</wp:posOffset>
                </wp:positionV>
                <wp:extent cx="7771128" cy="10058389"/>
                <wp:effectExtent l="0" t="0" r="1272" b="11"/>
                <wp:wrapNone/>
                <wp:docPr id="28" name="Group 3"/>
                <wp:cNvGraphicFramePr/>
                <a:graphic xmlns:a="http://schemas.openxmlformats.org/drawingml/2006/main">
                  <a:graphicData uri="http://schemas.microsoft.com/office/word/2010/wordprocessingGroup">
                    <wpg:wgp>
                      <wpg:cNvGrpSpPr/>
                      <wpg:grpSpPr>
                        <a:xfrm>
                          <a:off x="0" y="0"/>
                          <a:ext cx="7771128" cy="10058389"/>
                          <a:chOff x="0" y="0"/>
                          <a:chExt cx="7771128" cy="10058389"/>
                        </a:xfrm>
                      </wpg:grpSpPr>
                      <wpg:grpSp>
                        <wpg:cNvPr id="29" name="Group 4"/>
                        <wpg:cNvGrpSpPr/>
                        <wpg:grpSpPr>
                          <a:xfrm>
                            <a:off x="0" y="6380892"/>
                            <a:ext cx="7771128" cy="3677497"/>
                            <a:chOff x="0" y="0"/>
                            <a:chExt cx="7771128" cy="3677497"/>
                          </a:xfrm>
                        </wpg:grpSpPr>
                        <wpg:grpSp>
                          <wpg:cNvPr id="30" name="Group 5"/>
                          <wpg:cNvGrpSpPr/>
                          <wpg:grpSpPr>
                            <a:xfrm>
                              <a:off x="0" y="274969"/>
                              <a:ext cx="7766675" cy="3069622"/>
                              <a:chOff x="0" y="0"/>
                              <a:chExt cx="7766675" cy="3069622"/>
                            </a:xfrm>
                          </wpg:grpSpPr>
                          <wps:wsp>
                            <wps:cNvPr id="31" name="Freeform 6"/>
                            <wps:cNvSpPr/>
                            <wps:spPr>
                              <a:xfrm>
                                <a:off x="0" y="319071"/>
                                <a:ext cx="4544412" cy="2475591"/>
                              </a:xfrm>
                              <a:custGeom>
                                <a:avLst/>
                                <a:gdLst>
                                  <a:gd name="f0" fmla="val 10800000"/>
                                  <a:gd name="f1" fmla="val 5400000"/>
                                  <a:gd name="f2" fmla="val 180"/>
                                  <a:gd name="f3" fmla="val w"/>
                                  <a:gd name="f4" fmla="val h"/>
                                  <a:gd name="f5" fmla="val 0"/>
                                  <a:gd name="f6" fmla="val 7132"/>
                                  <a:gd name="f7" fmla="val 2863"/>
                                  <a:gd name="f8" fmla="val 17"/>
                                  <a:gd name="f9" fmla="val 2578"/>
                                  <a:gd name="f10" fmla="val 200"/>
                                  <a:gd name="f11" fmla="+- 0 0 -90"/>
                                  <a:gd name="f12" fmla="*/ f3 1 7132"/>
                                  <a:gd name="f13" fmla="*/ f4 1 2863"/>
                                  <a:gd name="f14" fmla="val f5"/>
                                  <a:gd name="f15" fmla="val f6"/>
                                  <a:gd name="f16" fmla="val f7"/>
                                  <a:gd name="f17" fmla="*/ f11 f0 1"/>
                                  <a:gd name="f18" fmla="+- f16 0 f14"/>
                                  <a:gd name="f19" fmla="+- f15 0 f14"/>
                                  <a:gd name="f20" fmla="*/ f17 1 f2"/>
                                  <a:gd name="f21" fmla="*/ f19 1 7132"/>
                                  <a:gd name="f22" fmla="*/ f18 1 2863"/>
                                  <a:gd name="f23" fmla="+- f20 0 f1"/>
                                  <a:gd name="f24" fmla="*/ 0 1 f21"/>
                                  <a:gd name="f25" fmla="*/ 0 1 f22"/>
                                  <a:gd name="f26" fmla="*/ 17 1 f21"/>
                                  <a:gd name="f27" fmla="*/ 2863 1 f22"/>
                                  <a:gd name="f28" fmla="*/ 7132 1 f21"/>
                                  <a:gd name="f29" fmla="*/ 2578 1 f22"/>
                                  <a:gd name="f30" fmla="*/ 200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7132" h="2863">
                                    <a:moveTo>
                                      <a:pt x="f5" y="f5"/>
                                    </a:moveTo>
                                    <a:lnTo>
                                      <a:pt x="f8" y="f7"/>
                                    </a:lnTo>
                                    <a:lnTo>
                                      <a:pt x="f6" y="f9"/>
                                    </a:lnTo>
                                    <a:lnTo>
                                      <a:pt x="f6" y="f10"/>
                                    </a:lnTo>
                                    <a:lnTo>
                                      <a:pt x="f5" y="f5"/>
                                    </a:lnTo>
                                    <a:close/>
                                  </a:path>
                                </a:pathLst>
                              </a:custGeom>
                              <a:solidFill>
                                <a:srgbClr val="A7BFDE">
                                  <a:alpha val="50000"/>
                                </a:srgbClr>
                              </a:solidFill>
                              <a:ln>
                                <a:noFill/>
                                <a:prstDash val="solid"/>
                              </a:ln>
                            </wps:spPr>
                            <wps:bodyPr lIns="0" tIns="0" rIns="0" bIns="0"/>
                          </wps:wsp>
                          <wps:wsp>
                            <wps:cNvPr id="32" name="Freeform 7"/>
                            <wps:cNvSpPr/>
                            <wps:spPr>
                              <a:xfrm>
                                <a:off x="4544412" y="0"/>
                                <a:ext cx="2208486" cy="3069622"/>
                              </a:xfrm>
                              <a:custGeom>
                                <a:avLst/>
                                <a:gdLst>
                                  <a:gd name="f0" fmla="val 10800000"/>
                                  <a:gd name="f1" fmla="val 5400000"/>
                                  <a:gd name="f2" fmla="val 180"/>
                                  <a:gd name="f3" fmla="val w"/>
                                  <a:gd name="f4" fmla="val h"/>
                                  <a:gd name="f5" fmla="val 0"/>
                                  <a:gd name="f6" fmla="val 3466"/>
                                  <a:gd name="f7" fmla="val 3550"/>
                                  <a:gd name="f8" fmla="val 569"/>
                                  <a:gd name="f9" fmla="val 2930"/>
                                  <a:gd name="f10" fmla="+- 0 0 -90"/>
                                  <a:gd name="f11" fmla="*/ f3 1 3466"/>
                                  <a:gd name="f12" fmla="*/ f4 1 3550"/>
                                  <a:gd name="f13" fmla="val f5"/>
                                  <a:gd name="f14" fmla="val f6"/>
                                  <a:gd name="f15" fmla="val f7"/>
                                  <a:gd name="f16" fmla="*/ f10 f0 1"/>
                                  <a:gd name="f17" fmla="+- f15 0 f13"/>
                                  <a:gd name="f18" fmla="+- f14 0 f13"/>
                                  <a:gd name="f19" fmla="*/ f16 1 f2"/>
                                  <a:gd name="f20" fmla="*/ f18 1 3466"/>
                                  <a:gd name="f21" fmla="*/ f17 1 3550"/>
                                  <a:gd name="f22" fmla="+- f19 0 f1"/>
                                  <a:gd name="f23" fmla="*/ 0 1 f20"/>
                                  <a:gd name="f24" fmla="*/ 569 1 f21"/>
                                  <a:gd name="f25" fmla="*/ 2930 1 f21"/>
                                  <a:gd name="f26" fmla="*/ 3466 1 f20"/>
                                  <a:gd name="f27" fmla="*/ 3550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3466" h="3550">
                                    <a:moveTo>
                                      <a:pt x="f5" y="f8"/>
                                    </a:moveTo>
                                    <a:lnTo>
                                      <a:pt x="f5" y="f9"/>
                                    </a:lnTo>
                                    <a:lnTo>
                                      <a:pt x="f6" y="f7"/>
                                    </a:lnTo>
                                    <a:lnTo>
                                      <a:pt x="f6" y="f5"/>
                                    </a:lnTo>
                                    <a:lnTo>
                                      <a:pt x="f5" y="f8"/>
                                    </a:lnTo>
                                    <a:close/>
                                  </a:path>
                                </a:pathLst>
                              </a:custGeom>
                              <a:solidFill>
                                <a:srgbClr val="D3DFEE">
                                  <a:alpha val="50000"/>
                                </a:srgbClr>
                              </a:solidFill>
                              <a:ln>
                                <a:noFill/>
                                <a:prstDash val="solid"/>
                              </a:ln>
                            </wps:spPr>
                            <wps:bodyPr lIns="0" tIns="0" rIns="0" bIns="0"/>
                          </wps:wsp>
                          <wps:wsp>
                            <wps:cNvPr id="33" name="Freeform 8"/>
                            <wps:cNvSpPr/>
                            <wps:spPr>
                              <a:xfrm>
                                <a:off x="6752908" y="0"/>
                                <a:ext cx="1013767" cy="3069622"/>
                              </a:xfrm>
                              <a:custGeom>
                                <a:avLst/>
                                <a:gdLst>
                                  <a:gd name="f0" fmla="val 10800000"/>
                                  <a:gd name="f1" fmla="val 5400000"/>
                                  <a:gd name="f2" fmla="val 180"/>
                                  <a:gd name="f3" fmla="val w"/>
                                  <a:gd name="f4" fmla="val h"/>
                                  <a:gd name="f5" fmla="val 0"/>
                                  <a:gd name="f6" fmla="val 1591"/>
                                  <a:gd name="f7" fmla="val 3550"/>
                                  <a:gd name="f8" fmla="val 2746"/>
                                  <a:gd name="f9" fmla="val 737"/>
                                  <a:gd name="f10" fmla="+- 0 0 -90"/>
                                  <a:gd name="f11" fmla="*/ f3 1 1591"/>
                                  <a:gd name="f12" fmla="*/ f4 1 3550"/>
                                  <a:gd name="f13" fmla="val f5"/>
                                  <a:gd name="f14" fmla="val f6"/>
                                  <a:gd name="f15" fmla="val f7"/>
                                  <a:gd name="f16" fmla="*/ f10 f0 1"/>
                                  <a:gd name="f17" fmla="+- f15 0 f13"/>
                                  <a:gd name="f18" fmla="+- f14 0 f13"/>
                                  <a:gd name="f19" fmla="*/ f16 1 f2"/>
                                  <a:gd name="f20" fmla="*/ f18 1 1591"/>
                                  <a:gd name="f21" fmla="*/ f17 1 3550"/>
                                  <a:gd name="f22" fmla="+- f19 0 f1"/>
                                  <a:gd name="f23" fmla="*/ 0 1 f20"/>
                                  <a:gd name="f24" fmla="*/ 0 1 f21"/>
                                  <a:gd name="f25" fmla="*/ 3550 1 f21"/>
                                  <a:gd name="f26" fmla="*/ 1591 1 f20"/>
                                  <a:gd name="f27" fmla="*/ 2746 1 f21"/>
                                  <a:gd name="f28" fmla="*/ 737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1591" h="3550">
                                    <a:moveTo>
                                      <a:pt x="f5" y="f5"/>
                                    </a:moveTo>
                                    <a:lnTo>
                                      <a:pt x="f5" y="f7"/>
                                    </a:lnTo>
                                    <a:lnTo>
                                      <a:pt x="f6" y="f8"/>
                                    </a:lnTo>
                                    <a:lnTo>
                                      <a:pt x="f6" y="f9"/>
                                    </a:lnTo>
                                    <a:lnTo>
                                      <a:pt x="f5" y="f5"/>
                                    </a:lnTo>
                                    <a:close/>
                                  </a:path>
                                </a:pathLst>
                              </a:custGeom>
                              <a:solidFill>
                                <a:srgbClr val="A7BFDE">
                                  <a:alpha val="50000"/>
                                </a:srgbClr>
                              </a:solidFill>
                              <a:ln>
                                <a:noFill/>
                                <a:prstDash val="solid"/>
                              </a:ln>
                            </wps:spPr>
                            <wps:bodyPr lIns="0" tIns="0" rIns="0" bIns="0"/>
                          </wps:wsp>
                        </wpg:grpSp>
                        <wps:wsp>
                          <wps:cNvPr id="34" name="Freeform 9"/>
                          <wps:cNvSpPr/>
                          <wps:spPr>
                            <a:xfrm>
                              <a:off x="4495985" y="486817"/>
                              <a:ext cx="2801072" cy="2857774"/>
                            </a:xfrm>
                            <a:custGeom>
                              <a:avLst/>
                              <a:gdLst>
                                <a:gd name="f0" fmla="val 10800000"/>
                                <a:gd name="f1" fmla="val 5400000"/>
                                <a:gd name="f2" fmla="val 180"/>
                                <a:gd name="f3" fmla="val w"/>
                                <a:gd name="f4" fmla="val h"/>
                                <a:gd name="f5" fmla="val 0"/>
                                <a:gd name="f6" fmla="val 4120"/>
                                <a:gd name="f7" fmla="val 2913"/>
                                <a:gd name="f8" fmla="val 1"/>
                                <a:gd name="f9" fmla="val 251"/>
                                <a:gd name="f10" fmla="val 2662"/>
                                <a:gd name="f11" fmla="+- 0 0 -90"/>
                                <a:gd name="f12" fmla="*/ f3 1 4120"/>
                                <a:gd name="f13" fmla="*/ f4 1 2913"/>
                                <a:gd name="f14" fmla="val f5"/>
                                <a:gd name="f15" fmla="val f6"/>
                                <a:gd name="f16" fmla="val f7"/>
                                <a:gd name="f17" fmla="*/ f11 f0 1"/>
                                <a:gd name="f18" fmla="+- f16 0 f14"/>
                                <a:gd name="f19" fmla="+- f15 0 f14"/>
                                <a:gd name="f20" fmla="*/ f17 1 f2"/>
                                <a:gd name="f21" fmla="*/ f19 1 4120"/>
                                <a:gd name="f22" fmla="*/ f18 1 2913"/>
                                <a:gd name="f23" fmla="+- f20 0 f1"/>
                                <a:gd name="f24" fmla="*/ 1 1 f21"/>
                                <a:gd name="f25" fmla="*/ 251 1 f22"/>
                                <a:gd name="f26" fmla="*/ 0 1 f21"/>
                                <a:gd name="f27" fmla="*/ 2662 1 f22"/>
                                <a:gd name="f28" fmla="*/ 4120 1 f21"/>
                                <a:gd name="f29" fmla="*/ 2913 1 f22"/>
                                <a:gd name="f30" fmla="*/ 0 1 f22"/>
                                <a:gd name="f31" fmla="*/ f15 1 f21"/>
                                <a:gd name="f32" fmla="*/ f16 1 f22"/>
                                <a:gd name="f33" fmla="*/ f26 f12 1"/>
                                <a:gd name="f34" fmla="*/ f31 f12 1"/>
                                <a:gd name="f35" fmla="*/ f32 f13 1"/>
                                <a:gd name="f36" fmla="*/ f30 f13 1"/>
                                <a:gd name="f37" fmla="*/ f24 f12 1"/>
                                <a:gd name="f38" fmla="*/ f25 f13 1"/>
                                <a:gd name="f39" fmla="*/ f27 f13 1"/>
                                <a:gd name="f40" fmla="*/ f28 f12 1"/>
                                <a:gd name="f41" fmla="*/ f29 f13 1"/>
                              </a:gdLst>
                              <a:ahLst/>
                              <a:cxnLst>
                                <a:cxn ang="3cd4">
                                  <a:pos x="hc" y="t"/>
                                </a:cxn>
                                <a:cxn ang="0">
                                  <a:pos x="r" y="vc"/>
                                </a:cxn>
                                <a:cxn ang="cd4">
                                  <a:pos x="hc" y="b"/>
                                </a:cxn>
                                <a:cxn ang="cd2">
                                  <a:pos x="l" y="vc"/>
                                </a:cxn>
                                <a:cxn ang="f23">
                                  <a:pos x="f37" y="f38"/>
                                </a:cxn>
                                <a:cxn ang="f23">
                                  <a:pos x="f33" y="f39"/>
                                </a:cxn>
                                <a:cxn ang="f23">
                                  <a:pos x="f40" y="f41"/>
                                </a:cxn>
                                <a:cxn ang="f23">
                                  <a:pos x="f40" y="f36"/>
                                </a:cxn>
                                <a:cxn ang="f23">
                                  <a:pos x="f37" y="f38"/>
                                </a:cxn>
                              </a:cxnLst>
                              <a:rect l="f33" t="f36" r="f34" b="f35"/>
                              <a:pathLst>
                                <a:path w="4120" h="2913">
                                  <a:moveTo>
                                    <a:pt x="f8" y="f9"/>
                                  </a:moveTo>
                                  <a:lnTo>
                                    <a:pt x="f5" y="f10"/>
                                  </a:lnTo>
                                  <a:lnTo>
                                    <a:pt x="f6" y="f7"/>
                                  </a:lnTo>
                                  <a:lnTo>
                                    <a:pt x="f6" y="f5"/>
                                  </a:lnTo>
                                  <a:lnTo>
                                    <a:pt x="f8" y="f9"/>
                                  </a:lnTo>
                                  <a:close/>
                                </a:path>
                              </a:pathLst>
                            </a:custGeom>
                            <a:solidFill>
                              <a:srgbClr val="D8D8D8"/>
                            </a:solidFill>
                            <a:ln>
                              <a:noFill/>
                              <a:prstDash val="solid"/>
                            </a:ln>
                          </wps:spPr>
                          <wps:bodyPr lIns="0" tIns="0" rIns="0" bIns="0"/>
                        </wps:wsp>
                        <wps:wsp>
                          <wps:cNvPr id="35" name="Freeform 10"/>
                          <wps:cNvSpPr/>
                          <wps:spPr>
                            <a:xfrm>
                              <a:off x="2518797" y="274969"/>
                              <a:ext cx="2539188" cy="3365348"/>
                            </a:xfrm>
                            <a:custGeom>
                              <a:avLst/>
                              <a:gdLst>
                                <a:gd name="f0" fmla="val 10800000"/>
                                <a:gd name="f1" fmla="val 5400000"/>
                                <a:gd name="f2" fmla="val 180"/>
                                <a:gd name="f3" fmla="val w"/>
                                <a:gd name="f4" fmla="val h"/>
                                <a:gd name="f5" fmla="val 0"/>
                                <a:gd name="f6" fmla="val 3985"/>
                                <a:gd name="f7" fmla="val 4236"/>
                                <a:gd name="f8" fmla="val 3349"/>
                                <a:gd name="f9" fmla="val 921"/>
                                <a:gd name="f10" fmla="+- 0 0 -90"/>
                                <a:gd name="f11" fmla="*/ f3 1 3985"/>
                                <a:gd name="f12" fmla="*/ f4 1 4236"/>
                                <a:gd name="f13" fmla="val f5"/>
                                <a:gd name="f14" fmla="val f6"/>
                                <a:gd name="f15" fmla="val f7"/>
                                <a:gd name="f16" fmla="*/ f10 f0 1"/>
                                <a:gd name="f17" fmla="+- f15 0 f13"/>
                                <a:gd name="f18" fmla="+- f14 0 f13"/>
                                <a:gd name="f19" fmla="*/ f16 1 f2"/>
                                <a:gd name="f20" fmla="*/ f18 1 3985"/>
                                <a:gd name="f21" fmla="*/ f17 1 4236"/>
                                <a:gd name="f22" fmla="+- f19 0 f1"/>
                                <a:gd name="f23" fmla="*/ 0 1 f20"/>
                                <a:gd name="f24" fmla="*/ 0 1 f21"/>
                                <a:gd name="f25" fmla="*/ 4236 1 f21"/>
                                <a:gd name="f26" fmla="*/ 3985 1 f20"/>
                                <a:gd name="f27" fmla="*/ 3349 1 f21"/>
                                <a:gd name="f28" fmla="*/ 921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3985" h="4236">
                                  <a:moveTo>
                                    <a:pt x="f5" y="f5"/>
                                  </a:moveTo>
                                  <a:lnTo>
                                    <a:pt x="f5" y="f7"/>
                                  </a:lnTo>
                                  <a:lnTo>
                                    <a:pt x="f6" y="f8"/>
                                  </a:lnTo>
                                  <a:lnTo>
                                    <a:pt x="f6" y="f9"/>
                                  </a:lnTo>
                                  <a:lnTo>
                                    <a:pt x="f5" y="f5"/>
                                  </a:lnTo>
                                  <a:close/>
                                </a:path>
                              </a:pathLst>
                            </a:custGeom>
                            <a:solidFill>
                              <a:srgbClr val="BFBFBF"/>
                            </a:solidFill>
                            <a:ln>
                              <a:noFill/>
                              <a:prstDash val="solid"/>
                            </a:ln>
                          </wps:spPr>
                          <wps:bodyPr lIns="0" tIns="0" rIns="0" bIns="0"/>
                        </wps:wsp>
                        <wps:wsp>
                          <wps:cNvPr id="36" name="Freeform 11"/>
                          <wps:cNvSpPr/>
                          <wps:spPr>
                            <a:xfrm>
                              <a:off x="15288" y="0"/>
                              <a:ext cx="2603543" cy="3677497"/>
                            </a:xfrm>
                            <a:custGeom>
                              <a:avLst/>
                              <a:gdLst>
                                <a:gd name="f0" fmla="val 10800000"/>
                                <a:gd name="f1" fmla="val 5400000"/>
                                <a:gd name="f2" fmla="val 180"/>
                                <a:gd name="f3" fmla="val w"/>
                                <a:gd name="f4" fmla="val h"/>
                                <a:gd name="f5" fmla="val 0"/>
                                <a:gd name="f6" fmla="val 4086"/>
                                <a:gd name="f7" fmla="val 4253"/>
                                <a:gd name="f8" fmla="val 4084"/>
                                <a:gd name="f9" fmla="val 3198"/>
                                <a:gd name="f10" fmla="val 1072"/>
                                <a:gd name="f11" fmla="+- 0 0 -90"/>
                                <a:gd name="f12" fmla="*/ f3 1 4086"/>
                                <a:gd name="f13" fmla="*/ f4 1 4253"/>
                                <a:gd name="f14" fmla="val f5"/>
                                <a:gd name="f15" fmla="val f6"/>
                                <a:gd name="f16" fmla="val f7"/>
                                <a:gd name="f17" fmla="*/ f11 f0 1"/>
                                <a:gd name="f18" fmla="+- f16 0 f14"/>
                                <a:gd name="f19" fmla="+- f15 0 f14"/>
                                <a:gd name="f20" fmla="*/ f17 1 f2"/>
                                <a:gd name="f21" fmla="*/ f19 1 4086"/>
                                <a:gd name="f22" fmla="*/ f18 1 4253"/>
                                <a:gd name="f23" fmla="+- f20 0 f1"/>
                                <a:gd name="f24" fmla="*/ 4086 1 f21"/>
                                <a:gd name="f25" fmla="*/ 0 1 f22"/>
                                <a:gd name="f26" fmla="*/ 4084 1 f21"/>
                                <a:gd name="f27" fmla="*/ 4253 1 f22"/>
                                <a:gd name="f28" fmla="*/ 0 1 f21"/>
                                <a:gd name="f29" fmla="*/ 3198 1 f22"/>
                                <a:gd name="f30" fmla="*/ 1072 1 f22"/>
                                <a:gd name="f31" fmla="*/ f15 1 f21"/>
                                <a:gd name="f32" fmla="*/ f16 1 f22"/>
                                <a:gd name="f33" fmla="*/ f28 f12 1"/>
                                <a:gd name="f34" fmla="*/ f31 f12 1"/>
                                <a:gd name="f35" fmla="*/ f32 f13 1"/>
                                <a:gd name="f36" fmla="*/ f25 f13 1"/>
                                <a:gd name="f37" fmla="*/ f24 f12 1"/>
                                <a:gd name="f38" fmla="*/ f26 f12 1"/>
                                <a:gd name="f39" fmla="*/ f27 f13 1"/>
                                <a:gd name="f40" fmla="*/ f29 f13 1"/>
                                <a:gd name="f41" fmla="*/ f30 f13 1"/>
                              </a:gdLst>
                              <a:ahLst/>
                              <a:cxnLst>
                                <a:cxn ang="3cd4">
                                  <a:pos x="hc" y="t"/>
                                </a:cxn>
                                <a:cxn ang="0">
                                  <a:pos x="r" y="vc"/>
                                </a:cxn>
                                <a:cxn ang="cd4">
                                  <a:pos x="hc" y="b"/>
                                </a:cxn>
                                <a:cxn ang="cd2">
                                  <a:pos x="l" y="vc"/>
                                </a:cxn>
                                <a:cxn ang="f23">
                                  <a:pos x="f37" y="f36"/>
                                </a:cxn>
                                <a:cxn ang="f23">
                                  <a:pos x="f38" y="f39"/>
                                </a:cxn>
                                <a:cxn ang="f23">
                                  <a:pos x="f33" y="f40"/>
                                </a:cxn>
                                <a:cxn ang="f23">
                                  <a:pos x="f33" y="f41"/>
                                </a:cxn>
                                <a:cxn ang="f23">
                                  <a:pos x="f37" y="f36"/>
                                </a:cxn>
                              </a:cxnLst>
                              <a:rect l="f33" t="f36" r="f34" b="f35"/>
                              <a:pathLst>
                                <a:path w="4086" h="4253">
                                  <a:moveTo>
                                    <a:pt x="f6" y="f5"/>
                                  </a:moveTo>
                                  <a:lnTo>
                                    <a:pt x="f8" y="f7"/>
                                  </a:lnTo>
                                  <a:lnTo>
                                    <a:pt x="f5" y="f9"/>
                                  </a:lnTo>
                                  <a:lnTo>
                                    <a:pt x="f5" y="f10"/>
                                  </a:lnTo>
                                  <a:lnTo>
                                    <a:pt x="f6" y="f5"/>
                                  </a:lnTo>
                                  <a:close/>
                                </a:path>
                              </a:pathLst>
                            </a:custGeom>
                            <a:solidFill>
                              <a:srgbClr val="D8D8D8"/>
                            </a:solidFill>
                            <a:ln>
                              <a:noFill/>
                              <a:prstDash val="solid"/>
                            </a:ln>
                          </wps:spPr>
                          <wps:bodyPr lIns="0" tIns="0" rIns="0" bIns="0"/>
                        </wps:wsp>
                        <wps:wsp>
                          <wps:cNvPr id="37" name="Freeform 12"/>
                          <wps:cNvSpPr/>
                          <wps:spPr>
                            <a:xfrm>
                              <a:off x="14657" y="188504"/>
                              <a:ext cx="1322798" cy="3329897"/>
                            </a:xfrm>
                            <a:custGeom>
                              <a:avLst/>
                              <a:gdLst>
                                <a:gd name="f0" fmla="val 10800000"/>
                                <a:gd name="f1" fmla="val 5400000"/>
                                <a:gd name="f2" fmla="val 180"/>
                                <a:gd name="f3" fmla="val w"/>
                                <a:gd name="f4" fmla="val h"/>
                                <a:gd name="f5" fmla="val 0"/>
                                <a:gd name="f6" fmla="val 2076"/>
                                <a:gd name="f7" fmla="val 3851"/>
                                <a:gd name="f8" fmla="val 921"/>
                                <a:gd name="f9" fmla="val 2060"/>
                                <a:gd name="f10" fmla="val 2981"/>
                                <a:gd name="f11" fmla="+- 0 0 -90"/>
                                <a:gd name="f12" fmla="*/ f3 1 2076"/>
                                <a:gd name="f13" fmla="*/ f4 1 3851"/>
                                <a:gd name="f14" fmla="val f5"/>
                                <a:gd name="f15" fmla="val f6"/>
                                <a:gd name="f16" fmla="val f7"/>
                                <a:gd name="f17" fmla="*/ f11 f0 1"/>
                                <a:gd name="f18" fmla="+- f16 0 f14"/>
                                <a:gd name="f19" fmla="+- f15 0 f14"/>
                                <a:gd name="f20" fmla="*/ f17 1 f2"/>
                                <a:gd name="f21" fmla="*/ f19 1 2076"/>
                                <a:gd name="f22" fmla="*/ f18 1 3851"/>
                                <a:gd name="f23" fmla="+- f20 0 f1"/>
                                <a:gd name="f24" fmla="*/ 0 1 f21"/>
                                <a:gd name="f25" fmla="*/ 921 1 f22"/>
                                <a:gd name="f26" fmla="*/ 2060 1 f21"/>
                                <a:gd name="f27" fmla="*/ 0 1 f22"/>
                                <a:gd name="f28" fmla="*/ 2076 1 f21"/>
                                <a:gd name="f29" fmla="*/ 3851 1 f22"/>
                                <a:gd name="f30" fmla="*/ 2981 1 f22"/>
                                <a:gd name="f31" fmla="*/ f15 1 f21"/>
                                <a:gd name="f32" fmla="*/ f16 1 f22"/>
                                <a:gd name="f33" fmla="*/ f24 f12 1"/>
                                <a:gd name="f34" fmla="*/ f31 f12 1"/>
                                <a:gd name="f35" fmla="*/ f32 f13 1"/>
                                <a:gd name="f36" fmla="*/ f27 f13 1"/>
                                <a:gd name="f37" fmla="*/ f25 f13 1"/>
                                <a:gd name="f38" fmla="*/ f26 f12 1"/>
                                <a:gd name="f39" fmla="*/ f28 f12 1"/>
                                <a:gd name="f40" fmla="*/ f29 f13 1"/>
                                <a:gd name="f41" fmla="*/ f30 f13 1"/>
                              </a:gdLst>
                              <a:ahLst/>
                              <a:cxnLst>
                                <a:cxn ang="3cd4">
                                  <a:pos x="hc" y="t"/>
                                </a:cxn>
                                <a:cxn ang="0">
                                  <a:pos x="r" y="vc"/>
                                </a:cxn>
                                <a:cxn ang="cd4">
                                  <a:pos x="hc" y="b"/>
                                </a:cxn>
                                <a:cxn ang="cd2">
                                  <a:pos x="l" y="vc"/>
                                </a:cxn>
                                <a:cxn ang="f23">
                                  <a:pos x="f33" y="f37"/>
                                </a:cxn>
                                <a:cxn ang="f23">
                                  <a:pos x="f38" y="f36"/>
                                </a:cxn>
                                <a:cxn ang="f23">
                                  <a:pos x="f39" y="f40"/>
                                </a:cxn>
                                <a:cxn ang="f23">
                                  <a:pos x="f33" y="f41"/>
                                </a:cxn>
                                <a:cxn ang="f23">
                                  <a:pos x="f33" y="f37"/>
                                </a:cxn>
                              </a:cxnLst>
                              <a:rect l="f33" t="f36" r="f34" b="f35"/>
                              <a:pathLst>
                                <a:path w="2076" h="3851">
                                  <a:moveTo>
                                    <a:pt x="f5" y="f8"/>
                                  </a:moveTo>
                                  <a:lnTo>
                                    <a:pt x="f9" y="f5"/>
                                  </a:lnTo>
                                  <a:lnTo>
                                    <a:pt x="f6" y="f7"/>
                                  </a:lnTo>
                                  <a:lnTo>
                                    <a:pt x="f5" y="f10"/>
                                  </a:lnTo>
                                  <a:lnTo>
                                    <a:pt x="f5" y="f8"/>
                                  </a:lnTo>
                                  <a:close/>
                                </a:path>
                              </a:pathLst>
                            </a:custGeom>
                            <a:solidFill>
                              <a:srgbClr val="D3DFEE">
                                <a:alpha val="70000"/>
                              </a:srgbClr>
                            </a:solidFill>
                            <a:ln>
                              <a:noFill/>
                              <a:prstDash val="solid"/>
                            </a:ln>
                          </wps:spPr>
                          <wps:bodyPr lIns="0" tIns="0" rIns="0" bIns="0"/>
                        </wps:wsp>
                        <wps:wsp>
                          <wps:cNvPr id="38" name="Freeform 13"/>
                          <wps:cNvSpPr/>
                          <wps:spPr>
                            <a:xfrm>
                              <a:off x="1327260" y="188504"/>
                              <a:ext cx="3830128" cy="3316062"/>
                            </a:xfrm>
                            <a:custGeom>
                              <a:avLst/>
                              <a:gdLst>
                                <a:gd name="f0" fmla="val 10800000"/>
                                <a:gd name="f1" fmla="val 5400000"/>
                                <a:gd name="f2" fmla="val 180"/>
                                <a:gd name="f3" fmla="val w"/>
                                <a:gd name="f4" fmla="val h"/>
                                <a:gd name="f5" fmla="val 0"/>
                                <a:gd name="f6" fmla="val 6011"/>
                                <a:gd name="f7" fmla="val 3835"/>
                                <a:gd name="f8" fmla="val 17"/>
                                <a:gd name="f9" fmla="val 2629"/>
                                <a:gd name="f10" fmla="val 1239"/>
                                <a:gd name="f11" fmla="+- 0 0 -90"/>
                                <a:gd name="f12" fmla="*/ f3 1 6011"/>
                                <a:gd name="f13" fmla="*/ f4 1 3835"/>
                                <a:gd name="f14" fmla="val f5"/>
                                <a:gd name="f15" fmla="val f6"/>
                                <a:gd name="f16" fmla="val f7"/>
                                <a:gd name="f17" fmla="*/ f11 f0 1"/>
                                <a:gd name="f18" fmla="+- f16 0 f14"/>
                                <a:gd name="f19" fmla="+- f15 0 f14"/>
                                <a:gd name="f20" fmla="*/ f17 1 f2"/>
                                <a:gd name="f21" fmla="*/ f19 1 6011"/>
                                <a:gd name="f22" fmla="*/ f18 1 3835"/>
                                <a:gd name="f23" fmla="+- f20 0 f1"/>
                                <a:gd name="f24" fmla="*/ 0 1 f21"/>
                                <a:gd name="f25" fmla="*/ 0 1 f22"/>
                                <a:gd name="f26" fmla="*/ 17 1 f21"/>
                                <a:gd name="f27" fmla="*/ 3835 1 f22"/>
                                <a:gd name="f28" fmla="*/ 6011 1 f21"/>
                                <a:gd name="f29" fmla="*/ 2629 1 f22"/>
                                <a:gd name="f30" fmla="*/ 1239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6011" h="3835">
                                  <a:moveTo>
                                    <a:pt x="f5" y="f5"/>
                                  </a:moveTo>
                                  <a:lnTo>
                                    <a:pt x="f8" y="f7"/>
                                  </a:lnTo>
                                  <a:lnTo>
                                    <a:pt x="f6" y="f9"/>
                                  </a:lnTo>
                                  <a:lnTo>
                                    <a:pt x="f6" y="f10"/>
                                  </a:lnTo>
                                  <a:lnTo>
                                    <a:pt x="f5" y="f5"/>
                                  </a:lnTo>
                                  <a:close/>
                                </a:path>
                              </a:pathLst>
                            </a:custGeom>
                            <a:solidFill>
                              <a:srgbClr val="A7BFDE">
                                <a:alpha val="70000"/>
                              </a:srgbClr>
                            </a:solidFill>
                            <a:ln>
                              <a:noFill/>
                              <a:prstDash val="solid"/>
                            </a:ln>
                          </wps:spPr>
                          <wps:bodyPr lIns="0" tIns="0" rIns="0" bIns="0"/>
                        </wps:wsp>
                        <wps:wsp>
                          <wps:cNvPr id="39" name="Freeform 14"/>
                          <wps:cNvSpPr/>
                          <wps:spPr>
                            <a:xfrm>
                              <a:off x="5157389" y="377007"/>
                              <a:ext cx="2613739" cy="2967593"/>
                            </a:xfrm>
                            <a:custGeom>
                              <a:avLst/>
                              <a:gdLst>
                                <a:gd name="f0" fmla="val 10800000"/>
                                <a:gd name="f1" fmla="val 5400000"/>
                                <a:gd name="f2" fmla="val 180"/>
                                <a:gd name="f3" fmla="val w"/>
                                <a:gd name="f4" fmla="val h"/>
                                <a:gd name="f5" fmla="val 0"/>
                                <a:gd name="f6" fmla="val 4102"/>
                                <a:gd name="f7" fmla="val 3432"/>
                                <a:gd name="f8" fmla="val 1038"/>
                                <a:gd name="f9" fmla="val 2411"/>
                                <a:gd name="f10" fmla="+- 0 0 -90"/>
                                <a:gd name="f11" fmla="*/ f3 1 4102"/>
                                <a:gd name="f12" fmla="*/ f4 1 3432"/>
                                <a:gd name="f13" fmla="val f5"/>
                                <a:gd name="f14" fmla="val f6"/>
                                <a:gd name="f15" fmla="val f7"/>
                                <a:gd name="f16" fmla="*/ f10 f0 1"/>
                                <a:gd name="f17" fmla="+- f15 0 f13"/>
                                <a:gd name="f18" fmla="+- f14 0 f13"/>
                                <a:gd name="f19" fmla="*/ f16 1 f2"/>
                                <a:gd name="f20" fmla="*/ f18 1 4102"/>
                                <a:gd name="f21" fmla="*/ f17 1 3432"/>
                                <a:gd name="f22" fmla="+- f19 0 f1"/>
                                <a:gd name="f23" fmla="*/ 0 1 f20"/>
                                <a:gd name="f24" fmla="*/ 1038 1 f21"/>
                                <a:gd name="f25" fmla="*/ 2411 1 f21"/>
                                <a:gd name="f26" fmla="*/ 4102 1 f20"/>
                                <a:gd name="f27" fmla="*/ 3432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4102" h="3432">
                                  <a:moveTo>
                                    <a:pt x="f5" y="f8"/>
                                  </a:moveTo>
                                  <a:lnTo>
                                    <a:pt x="f5" y="f9"/>
                                  </a:lnTo>
                                  <a:lnTo>
                                    <a:pt x="f6" y="f7"/>
                                  </a:lnTo>
                                  <a:lnTo>
                                    <a:pt x="f6" y="f5"/>
                                  </a:lnTo>
                                  <a:lnTo>
                                    <a:pt x="f5" y="f8"/>
                                  </a:lnTo>
                                  <a:close/>
                                </a:path>
                              </a:pathLst>
                            </a:custGeom>
                            <a:solidFill>
                              <a:srgbClr val="D3DFEE">
                                <a:alpha val="70000"/>
                              </a:srgbClr>
                            </a:solidFill>
                            <a:ln>
                              <a:noFill/>
                              <a:prstDash val="solid"/>
                            </a:ln>
                          </wps:spPr>
                          <wps:bodyPr lIns="0" tIns="0" rIns="0" bIns="0"/>
                        </wps:wsp>
                      </wpg:grpSp>
                      <wps:wsp>
                        <wps:cNvPr id="40" name="Rectangle 15"/>
                        <wps:cNvSpPr/>
                        <wps:spPr>
                          <a:xfrm>
                            <a:off x="1142908" y="0"/>
                            <a:ext cx="5484680" cy="808768"/>
                          </a:xfrm>
                          <a:prstGeom prst="rect">
                            <a:avLst/>
                          </a:prstGeom>
                          <a:noFill/>
                          <a:ln>
                            <a:noFill/>
                            <a:prstDash val="solid"/>
                          </a:ln>
                        </wps:spPr>
                        <wps:txbx>
                          <w:txbxContent>
                            <w:p w:rsidR="00676E35" w:rsidRDefault="00676E35">
                              <w:pPr>
                                <w:spacing w:after="0"/>
                                <w:rPr>
                                  <w:b/>
                                  <w:bCs/>
                                  <w:color w:val="000000"/>
                                  <w:sz w:val="32"/>
                                  <w:szCs w:val="32"/>
                                </w:rPr>
                              </w:pPr>
                            </w:p>
                          </w:txbxContent>
                        </wps:txbx>
                        <wps:bodyPr vert="horz" wrap="square" lIns="91440" tIns="45720" rIns="91440" bIns="45720" anchor="t" anchorCtr="0" compatLnSpc="0"/>
                      </wps:wsp>
                      <wps:wsp>
                        <wps:cNvPr id="41" name="Rectangle 16"/>
                        <wps:cNvSpPr/>
                        <wps:spPr>
                          <a:xfrm>
                            <a:off x="4123349" y="7544375"/>
                            <a:ext cx="3173470" cy="1313279"/>
                          </a:xfrm>
                          <a:prstGeom prst="rect">
                            <a:avLst/>
                          </a:prstGeom>
                          <a:noFill/>
                          <a:ln>
                            <a:noFill/>
                            <a:prstDash val="solid"/>
                          </a:ln>
                        </wps:spPr>
                        <wps:txbx>
                          <w:txbxContent>
                            <w:p w:rsidR="00676E35" w:rsidRDefault="00F41303">
                              <w:pPr>
                                <w:jc w:val="right"/>
                              </w:pPr>
                              <w:proofErr w:type="gramStart"/>
                              <w:r>
                                <w:rPr>
                                  <w:sz w:val="96"/>
                                  <w:szCs w:val="96"/>
                                </w:rPr>
                                <w:t>phpBB</w:t>
                              </w:r>
                              <w:proofErr w:type="gramEnd"/>
                            </w:p>
                          </w:txbxContent>
                        </wps:txbx>
                        <wps:bodyPr vert="horz" wrap="square" lIns="91440" tIns="45720" rIns="91440" bIns="45720" anchor="t" anchorCtr="0" compatLnSpc="0"/>
                      </wps:wsp>
                      <wps:wsp>
                        <wps:cNvPr id="42" name="Rectangle 17"/>
                        <wps:cNvSpPr/>
                        <wps:spPr>
                          <a:xfrm>
                            <a:off x="1142908" y="662848"/>
                            <a:ext cx="5484680" cy="5641207"/>
                          </a:xfrm>
                          <a:prstGeom prst="rect">
                            <a:avLst/>
                          </a:prstGeom>
                          <a:noFill/>
                          <a:ln>
                            <a:noFill/>
                            <a:prstDash val="solid"/>
                          </a:ln>
                        </wps:spPr>
                        <wps:txbx>
                          <w:txbxContent>
                            <w:p w:rsidR="00676E35" w:rsidRDefault="00F41303">
                              <w:pPr>
                                <w:spacing w:after="0"/>
                              </w:pPr>
                              <w:r>
                                <w:rPr>
                                  <w:b/>
                                  <w:bCs/>
                                  <w:color w:val="1F497D"/>
                                  <w:sz w:val="72"/>
                                  <w:szCs w:val="72"/>
                                </w:rPr>
                                <w:t>Extensions Meta-Data File Specification</w:t>
                              </w:r>
                            </w:p>
                            <w:p w:rsidR="00676E35" w:rsidRDefault="00F41303">
                              <w:proofErr w:type="gramStart"/>
                              <w:r>
                                <w:rPr>
                                  <w:b/>
                                  <w:bCs/>
                                  <w:color w:val="4F81BD"/>
                                  <w:sz w:val="40"/>
                                  <w:szCs w:val="40"/>
                                </w:rPr>
                                <w:t>phpBB</w:t>
                              </w:r>
                              <w:proofErr w:type="gramEnd"/>
                              <w:r>
                                <w:rPr>
                                  <w:b/>
                                  <w:bCs/>
                                  <w:color w:val="4F81BD"/>
                                  <w:sz w:val="40"/>
                                  <w:szCs w:val="40"/>
                                </w:rPr>
                                <w:t xml:space="preserve"> 3.1.x</w:t>
                              </w:r>
                            </w:p>
                            <w:p w:rsidR="00676E35" w:rsidRDefault="00F41303">
                              <w:pPr>
                                <w:rPr>
                                  <w:b/>
                                  <w:bCs/>
                                  <w:color w:val="000000"/>
                                  <w:sz w:val="32"/>
                                  <w:szCs w:val="32"/>
                                </w:rPr>
                              </w:pPr>
                              <w:proofErr w:type="gramStart"/>
                              <w:r>
                                <w:rPr>
                                  <w:b/>
                                  <w:bCs/>
                                  <w:color w:val="000000"/>
                                  <w:sz w:val="32"/>
                                  <w:szCs w:val="32"/>
                                </w:rPr>
                                <w:t>phpBB</w:t>
                              </w:r>
                              <w:proofErr w:type="gramEnd"/>
                              <w:r>
                                <w:rPr>
                                  <w:b/>
                                  <w:bCs/>
                                  <w:color w:val="000000"/>
                                  <w:sz w:val="32"/>
                                  <w:szCs w:val="32"/>
                                </w:rPr>
                                <w:t xml:space="preserve"> Extensions and Development Teams</w:t>
                              </w:r>
                            </w:p>
                            <w:p w:rsidR="00676E35" w:rsidRDefault="00676E35">
                              <w:pPr>
                                <w:rPr>
                                  <w:b/>
                                  <w:bCs/>
                                  <w:color w:val="000000"/>
                                  <w:sz w:val="32"/>
                                  <w:szCs w:val="32"/>
                                </w:rPr>
                              </w:pPr>
                            </w:p>
                          </w:txbxContent>
                        </wps:txbx>
                        <wps:bodyPr vert="horz" wrap="square" lIns="91440" tIns="45720" rIns="91440" bIns="45720" anchor="b" anchorCtr="0" compatLnSpc="0"/>
                      </wps:wsp>
                    </wpg:wgp>
                  </a:graphicData>
                </a:graphic>
              </wp:anchor>
            </w:drawing>
          </mc:Choice>
          <mc:Fallback>
            <w:pict>
              <v:group id="Group 3" o:spid="_x0000_s1027" style="position:absolute;margin-left:6.75pt;margin-top:-71.6pt;width:611.9pt;height:11in;z-index:251659264;mso-position-horizontal-relative:page;mso-position-vertical-relative:margin" coordsize="77711,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">
                <v:group id="Group 4" o:spid="_x0000_s1028" style="position:absolute;top:63808;width:77711;height:36775" coordsize="77711,36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5" o:spid="_x0000_s1029" style="position:absolute;top:2749;width:77666;height:30696" coordsize="77666,306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6" o:spid="_x0000_s1030" style="position:absolute;top:3190;width:45444;height:24756;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kJXcMA&#10;AADbAAAADwAAAGRycy9kb3ducmV2LnhtbESPQWvCQBSE7wX/w/IEb3VjBanRVUQoBDxY04IeH9ln&#10;Esy+jburif++Kwg9DjPzDbNc96YRd3K+tqxgMk5AEBdW11wq+P35ev8E4QOyxsYyKXiQh/Vq8LbE&#10;VNuOD3TPQykihH2KCqoQ2lRKX1Rk0I9tSxy9s3UGQ5SulNphF+GmkR9JMpMGa44LFba0rai45Dej&#10;gMop5vtsd60v/fHRsbOn+Xem1GjYbxYgAvXhP/xqZ1rBdALPL/EH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kJXcMAAADbAAAADwAAAAAAAAAAAAAAAACYAgAAZHJzL2Rv&#10;d25yZXYueG1sUEsFBgAAAAAEAAQA9QAAAIgDAAAAAA==&#10;" path="m,l17,2863,7132,2578r,-2378l,xe" fillcolor="#a7bfde" stroked="f">
                      <v:fill opacity="32896f"/>
                      <v:path arrowok="t" o:connecttype="custom" o:connectlocs="2272206,0;4544412,1237796;2272206,2475591;0,1237796;0,0;10832,2475591;4544412,2229156;4544412,172937;0,0" o:connectangles="270,0,90,180,0,0,0,0,0" textboxrect="0,0,7132,2863"/>
                    </v:shape>
                    <v:shape id="Freeform 7" o:spid="_x0000_s1031" style="position:absolute;left:45444;width:22084;height:30696;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xUb8QA&#10;AADbAAAADwAAAGRycy9kb3ducmV2LnhtbESPzWrDMBCE74W+g9hCb41cO4TgRjZtILS5NDjJAyzW&#10;1ja1Vo4l//Tto0Ahx2FmvmE2+WxaMVLvGssKXhcRCOLS6oYrBefT7mUNwnlkja1lUvBHDvLs8WGD&#10;qbYTFzQefSUChF2KCmrvu1RKV9Zk0C1sRxy8H9sb9EH2ldQ9TgFuWhlH0UoabDgs1NjRtqby9zgY&#10;BeOlkM1nPKw+1sl0oOTyvV+2g1LPT/P7GwhPs7+H/9tfWkESw+1L+AEy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MVG/EAAAA2wAAAA8AAAAAAAAAAAAAAAAAmAIAAGRycy9k&#10;b3ducmV2LnhtbFBLBQYAAAAABAAEAPUAAACJAwAAAAA=&#10;" path="m,569l,2930r3466,620l3466,,,569xe" fillcolor="#d3dfee" stroked="f">
                      <v:fill opacity="32896f"/>
                      <v:path arrowok="t" o:connecttype="custom" o:connectlocs="1104243,0;2208486,1534811;1104243,3069622;0,1534811;0,492004;0,2533519;2208486,3069622;2208486,0;0,492004" o:connectangles="270,0,90,180,0,0,0,0,0" textboxrect="0,0,3466,3550"/>
                    </v:shape>
                    <v:shape id="Freeform 8" o:spid="_x0000_s1032" style="position:absolute;left:67529;width:10137;height:30696;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f0DMQA&#10;AADbAAAADwAAAGRycy9kb3ducmV2LnhtbESPQWvCQBSE7wX/w/IKXoq+1IBI6ipFqHhoi9oi9PbI&#10;PpNg9m3Ibkz8991CweMwM98wy/Vga3Xl1ldONDxPE1AsuTOVFBq+v94mC1A+kBiqnbCGG3tYr0YP&#10;S8qM6+XA12MoVISIz0hDGUKTIfq8ZEt+6hqW6J1daylE2RZoWuoj3NY4S5I5WqokLpTU8Kbk/HLs&#10;rIbD+8+2P6X1x777fLqhdJhWglqPH4fXF1CBh3AP/7d3RkOawt+X+ANw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X9AzEAAAA2wAAAA8AAAAAAAAAAAAAAAAAmAIAAGRycy9k&#10;b3ducmV2LnhtbFBLBQYAAAAABAAEAPUAAACJAwAAAAA=&#10;" path="m,l,3550,1591,2746r,-2009l,xe" fillcolor="#a7bfde" stroked="f">
                      <v:fill opacity="32896f"/>
                      <v:path arrowok="t" o:connecttype="custom" o:connectlocs="506884,0;1013767,1534811;506884,3069622;0,1534811;0,0;0,3069622;1013767,2374417;1013767,637271;0,0" o:connectangles="270,0,90,180,0,0,0,0,0" textboxrect="0,0,1591,3550"/>
                    </v:shape>
                  </v:group>
                  <v:shape id="Freeform 9" o:spid="_x0000_s1033" style="position:absolute;left:44959;top:4868;width:28011;height:28577;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cjj8IA&#10;AADbAAAADwAAAGRycy9kb3ducmV2LnhtbESP32rCMBTG7wXfIRzBO5uqZY5qFFEEN3Zj5wMcmmPb&#10;rTkJTaz17ZfBYJcf358f32Y3mFb01PnGsoJ5koIgLq1uuFJw/TzNXkH4gKyxtUwKnuRhtx2PNphr&#10;++AL9UWoRBxhn6OCOgSXS+nLmgz6xDri6N1sZzBE2VVSd/iI46aVizR9kQYbjoQaHR1qKr+Lu4mQ&#10;4r3tsyw7fVypcnO3+nrz+6NS08mwX4MINIT/8F/7rBUsM/j9En+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pyOPwgAAANsAAAAPAAAAAAAAAAAAAAAAAJgCAABkcnMvZG93&#10;bnJldi54bWxQSwUGAAAAAAQABAD1AAAAhwMAAAAA&#10;" path="m1,251l,2662r4120,251l4120,,1,251xe" fillcolor="#d8d8d8" stroked="f">
                    <v:path arrowok="t" o:connecttype="custom" o:connectlocs="1400536,0;2801072,1428887;1400536,2857774;0,1428887;680,246241;0,2611533;2801072,2857774;2801072,0;680,246241" o:connectangles="270,0,90,180,0,0,0,0,0" textboxrect="0,0,4120,2913"/>
                  </v:shape>
                  <v:shape id="Freeform 10" o:spid="_x0000_s1034" style="position:absolute;left:25187;top:2749;width:25392;height:33654;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R258MA&#10;AADbAAAADwAAAGRycy9kb3ducmV2LnhtbESPQYvCMBSE78L+h/AWvGm6iuJ2jbKIoh4EdQWvj+bZ&#10;lm1eShJt/fdGEDwOM/MNM523phI3cr60rOCrn4AgzqwuOVdw+lv1JiB8QNZYWSYFd/Iwn310pphq&#10;2/CBbseQiwhhn6KCIoQ6ldJnBRn0fVsTR+9incEQpculdthEuKnkIEnG0mDJcaHAmhYFZf/Hq1HQ&#10;NLtJqel8ad22Xn7v9qfR+pwo1f1sf39ABGrDO/xqb7SC4Qi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R258MAAADbAAAADwAAAAAAAAAAAAAAAACYAgAAZHJzL2Rv&#10;d25yZXYueG1sUEsFBgAAAAAEAAQA9QAAAIgDAAAAAA==&#10;" path="m,l,4236,3985,3349r,-2428l,xe" fillcolor="#bfbfbf" stroked="f">
                    <v:path arrowok="t" o:connecttype="custom" o:connectlocs="1269594,0;2539188,1682674;1269594,3365348;0,1682674;0,0;0,3365348;2539188,2660659;2539188,731701;0,0" o:connectangles="270,0,90,180,0,0,0,0,0" textboxrect="0,0,3985,4236"/>
                  </v:shape>
                  <v:shape id="Freeform 11" o:spid="_x0000_s1035" style="position:absolute;left:152;width:26036;height:36774;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50/MMA&#10;AADbAAAADwAAAGRycy9kb3ducmV2LnhtbESPQWsCMRSE74X+h/AK3mrWCrauRimlUtGTWj0/Ns9N&#10;cPOybKKm/fWNUPA4zMw3zHSeXCMu1AXrWcGgX4Agrry2XCv43i2e30CEiKyx8UwKfijAfPb4MMVS&#10;+ytv6LKNtcgQDiUqMDG2pZShMuQw9H1LnL2j7xzGLLta6g6vGe4a+VIUI+nQcl4w2NKHoeq0PTsF&#10;a7s//H6OF+ON2ZnV8mzT6/orKdV7Su8TEJFSvIf/20utYDiC25f8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450/MMAAADbAAAADwAAAAAAAAAAAAAAAACYAgAAZHJzL2Rv&#10;d25yZXYueG1sUEsFBgAAAAAEAAQA9QAAAIgDAAAAAA==&#10;" path="m4086,r-2,4253l,3198,,1072,4086,xe" fillcolor="#d8d8d8" stroked="f">
                    <v:path arrowok="t" o:connecttype="custom" o:connectlocs="1301772,0;2603543,1838749;1301772,3677497;0,1838749;2603543,0;2602269,3677497;0,2765256;0,926940;2603543,0" o:connectangles="270,0,90,180,0,0,0,0,0" textboxrect="0,0,4086,4253"/>
                  </v:shape>
                  <v:shape id="Freeform 12" o:spid="_x0000_s1036" style="position:absolute;left:146;top:1885;width:13228;height:33299;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9tsIA&#10;AADbAAAADwAAAGRycy9kb3ducmV2LnhtbESPS4vCMBSF94L/IdwBd5qOj+p0jCKKMAtd+AC31+ZO&#10;W6a5KU2s9d9PBMHl4Tw+znzZmlI0VLvCsoLPQQSCOLW64EzB+bTtz0A4j6yxtEwKHuRgueh25pho&#10;e+cDNUefiTDCLkEFufdVIqVLczLoBrYiDt6vrQ36IOtM6hrvYdyUchhFsTRYcCDkWNE6p/TveDMB&#10;grSb3prL/mvXXmWkN7aKJ2Oleh/t6huEp9a/w6/2j1YwmsLzS/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ir22wgAAANsAAAAPAAAAAAAAAAAAAAAAAJgCAABkcnMvZG93&#10;bnJldi54bWxQSwUGAAAAAAQABAD1AAAAhwMAAAAA&#10;" path="m,921l2060,r16,3851l,2981,,921xe" fillcolor="#d3dfee" stroked="f">
                    <v:fill opacity="46003f"/>
                    <v:path arrowok="t" o:connecttype="custom" o:connectlocs="661399,0;1322798,1664949;661399,3329897;0,1664949;0,796374;1312603,0;1322798,3329897;0,2577622;0,796374" o:connectangles="270,0,90,180,0,0,0,0,0" textboxrect="0,0,2076,3851"/>
                  </v:shape>
                  <v:shape id="Freeform 13" o:spid="_x0000_s1037" style="position:absolute;left:13272;top:1885;width:38301;height:33160;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YtRcEA&#10;AADbAAAADwAAAGRycy9kb3ducmV2LnhtbERPTWsCMRC9F/wPYYReima3hSKrUUQo9NIuVQ8eh824&#10;u7iZrMlU03/fHAo9Pt73apPcoG4UYu/ZQDkvQBE33vbcGjge3mYLUFGQLQ6eycAPRdisJw8rrKy/&#10;8xfd9tKqHMKxQgOdyFhpHZuOHMa5H4kzd/bBoWQYWm0D3nO4G/RzUbxqhz3nhg5H2nXUXPbfzkDa&#10;leXn8BQv4VRfJVEtbV1+GPM4TdslKKEk/+I/97s18JLH5i/5B+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mLUXBAAAA2wAAAA8AAAAAAAAAAAAAAAAAmAIAAGRycy9kb3du&#10;cmV2LnhtbFBLBQYAAAAABAAEAPUAAACGAwAAAAA=&#10;" path="m,l17,3835,6011,2629r,-1390l,xe" fillcolor="#a7bfde" stroked="f">
                    <v:fill opacity="46003f"/>
                    <v:path arrowok="t" o:connecttype="custom" o:connectlocs="1915064,0;3830128,1658031;1915064,3316062;0,1658031;0,0;10832,3316062;3830128,2273253;3830128,1071343;0,0" o:connectangles="270,0,90,180,0,0,0,0,0" textboxrect="0,0,6011,3835"/>
                  </v:shape>
                  <v:shape id="Freeform 14" o:spid="_x0000_s1038" style="position:absolute;left:51573;top:3770;width:26138;height:29676;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I408UA&#10;AADbAAAADwAAAGRycy9kb3ducmV2LnhtbESPQWvCQBSE70L/w/IK3nRjhGJTV7FCiWg9aHvx9sg+&#10;k2j2bdhdNfXXdwsFj8PMfMNM551pxJWcry0rGA0TEMSF1TWXCr6/PgYTED4ga2wsk4If8jCfPfWm&#10;mGl74x1d96EUEcI+QwVVCG0mpS8qMuiHtiWO3tE6gyFKV0rt8BbhppFpkrxIgzXHhQpbWlZUnPcX&#10;o+BzbNPDeXJfnt7X+e6wTfONw1yp/nO3eAMRqAuP8H97pRWMX+HvS/wB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0jjTxQAAANsAAAAPAAAAAAAAAAAAAAAAAJgCAABkcnMv&#10;ZG93bnJldi54bWxQSwUGAAAAAAQABAD1AAAAigMAAAAA&#10;" path="m,1038l,2411,4102,3432,4102,,,1038xe" fillcolor="#d3dfee" stroked="f">
                    <v:fill opacity="46003f"/>
                    <v:path arrowok="t" o:connecttype="custom" o:connectlocs="1306870,0;2613739,1483797;1306870,2967593;0,1483797;0,897541;0,2084751;2613739,2967593;2613739,0;0,897541" o:connectangles="270,0,90,180,0,0,0,0,0" textboxrect="0,0,4102,3432"/>
                  </v:shape>
                </v:group>
                <v:rect id="Rectangle 15" o:spid="_x0000_s1039" style="position:absolute;left:11429;width:54846;height:8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v:textbox>
                    <w:txbxContent>
                      <w:p w:rsidR="00676E35" w:rsidRDefault="00676E35">
                        <w:pPr>
                          <w:spacing w:after="0"/>
                          <w:rPr>
                            <w:b/>
                            <w:bCs/>
                            <w:color w:val="000000"/>
                            <w:sz w:val="32"/>
                            <w:szCs w:val="32"/>
                          </w:rPr>
                        </w:pPr>
                      </w:p>
                    </w:txbxContent>
                  </v:textbox>
                </v:rect>
                <v:rect id="Rectangle 16" o:spid="_x0000_s1040" style="position:absolute;left:41233;top:75443;width:31735;height:131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9mcQA&#10;AADbAAAADwAAAGRycy9kb3ducmV2LnhtbESPQWvCQBSE74X+h+UVeim6UUR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zfZnEAAAA2wAAAA8AAAAAAAAAAAAAAAAAmAIAAGRycy9k&#10;b3ducmV2LnhtbFBLBQYAAAAABAAEAPUAAACJAwAAAAA=&#10;" filled="f" stroked="f">
                  <v:textbox>
                    <w:txbxContent>
                      <w:p w:rsidR="00676E35" w:rsidRDefault="00F41303">
                        <w:pPr>
                          <w:jc w:val="right"/>
                        </w:pPr>
                        <w:proofErr w:type="gramStart"/>
                        <w:r>
                          <w:rPr>
                            <w:sz w:val="96"/>
                            <w:szCs w:val="96"/>
                          </w:rPr>
                          <w:t>phpBB</w:t>
                        </w:r>
                        <w:proofErr w:type="gramEnd"/>
                      </w:p>
                    </w:txbxContent>
                  </v:textbox>
                </v:rect>
                <v:rect id="Rectangle 17" o:spid="_x0000_s1041" style="position:absolute;left:11429;top:6628;width:54846;height:5641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fuMQA&#10;AADbAAAADwAAAGRycy9kb3ducmV2LnhtbESP0WrCQBRE3wv9h+UW+lY31RJK6ioSEStYIdYPuM1e&#10;k5Ds3bC7NfHvu0LBx2FmzjDz5Wg6cSHnG8sKXicJCOLS6oYrBafvzcs7CB+QNXaWScGVPCwXjw9z&#10;zLQduKDLMVQiQthnqKAOoc+k9GVNBv3E9sTRO1tnMETpKqkdDhFuOjlNklQabDgu1NhTXlPZHn+N&#10;gtn+cHBf63aTJuvTjq0b8+1PodTz07j6ABFoDPfwf/tTK3ibwu1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n7jEAAAA2wAAAA8AAAAAAAAAAAAAAAAAmAIAAGRycy9k&#10;b3ducmV2LnhtbFBLBQYAAAAABAAEAPUAAACJAwAAAAA=&#10;" filled="f" stroked="f">
                  <v:textbox>
                    <w:txbxContent>
                      <w:p w:rsidR="00676E35" w:rsidRDefault="00F41303">
                        <w:pPr>
                          <w:spacing w:after="0"/>
                        </w:pPr>
                        <w:r>
                          <w:rPr>
                            <w:b/>
                            <w:bCs/>
                            <w:color w:val="1F497D"/>
                            <w:sz w:val="72"/>
                            <w:szCs w:val="72"/>
                          </w:rPr>
                          <w:t>Extensions Meta-Data File Specification</w:t>
                        </w:r>
                      </w:p>
                      <w:p w:rsidR="00676E35" w:rsidRDefault="00F41303">
                        <w:proofErr w:type="gramStart"/>
                        <w:r>
                          <w:rPr>
                            <w:b/>
                            <w:bCs/>
                            <w:color w:val="4F81BD"/>
                            <w:sz w:val="40"/>
                            <w:szCs w:val="40"/>
                          </w:rPr>
                          <w:t>phpBB</w:t>
                        </w:r>
                        <w:proofErr w:type="gramEnd"/>
                        <w:r>
                          <w:rPr>
                            <w:b/>
                            <w:bCs/>
                            <w:color w:val="4F81BD"/>
                            <w:sz w:val="40"/>
                            <w:szCs w:val="40"/>
                          </w:rPr>
                          <w:t xml:space="preserve"> 3.1.x</w:t>
                        </w:r>
                      </w:p>
                      <w:p w:rsidR="00676E35" w:rsidRDefault="00F41303">
                        <w:pPr>
                          <w:rPr>
                            <w:b/>
                            <w:bCs/>
                            <w:color w:val="000000"/>
                            <w:sz w:val="32"/>
                            <w:szCs w:val="32"/>
                          </w:rPr>
                        </w:pPr>
                        <w:proofErr w:type="gramStart"/>
                        <w:r>
                          <w:rPr>
                            <w:b/>
                            <w:bCs/>
                            <w:color w:val="000000"/>
                            <w:sz w:val="32"/>
                            <w:szCs w:val="32"/>
                          </w:rPr>
                          <w:t>phpBB</w:t>
                        </w:r>
                        <w:proofErr w:type="gramEnd"/>
                        <w:r>
                          <w:rPr>
                            <w:b/>
                            <w:bCs/>
                            <w:color w:val="000000"/>
                            <w:sz w:val="32"/>
                            <w:szCs w:val="32"/>
                          </w:rPr>
                          <w:t xml:space="preserve"> Extensions and Development Teams</w:t>
                        </w:r>
                      </w:p>
                      <w:p w:rsidR="00676E35" w:rsidRDefault="00676E35">
                        <w:pPr>
                          <w:rPr>
                            <w:b/>
                            <w:bCs/>
                            <w:color w:val="000000"/>
                            <w:sz w:val="32"/>
                            <w:szCs w:val="32"/>
                          </w:rPr>
                        </w:pPr>
                      </w:p>
                    </w:txbxContent>
                  </v:textbox>
                </v:rect>
                <w10:wrap anchorx="page" anchory="margin"/>
              </v:group>
            </w:pict>
          </mc:Fallback>
        </mc:AlternateContent>
      </w:r>
    </w:p>
    <w:p w:rsidR="00676E35" w:rsidRDefault="00676E35">
      <w:pPr>
        <w:pageBreakBefore/>
      </w:pPr>
    </w:p>
    <w:p w:rsidR="00676E35" w:rsidRDefault="00F41303">
      <w:pPr>
        <w:pStyle w:val="Title"/>
      </w:pPr>
      <w:r>
        <w:t>Preface</w:t>
      </w:r>
    </w:p>
    <w:p w:rsidR="00676E35" w:rsidRDefault="00676E35">
      <w:pPr>
        <w:rPr>
          <w:sz w:val="24"/>
        </w:rPr>
      </w:pPr>
    </w:p>
    <w:p w:rsidR="00676E35" w:rsidRDefault="00F41303">
      <w:pPr>
        <w:rPr>
          <w:sz w:val="24"/>
        </w:rPr>
      </w:pPr>
      <w:proofErr w:type="gramStart"/>
      <w:r>
        <w:rPr>
          <w:sz w:val="24"/>
        </w:rPr>
        <w:t xml:space="preserve">The Manifest for Extensions that is used to describe </w:t>
      </w:r>
      <w:r>
        <w:rPr>
          <w:sz w:val="24"/>
        </w:rPr>
        <w:t>in detail the meta-data for extensions.</w:t>
      </w:r>
      <w:proofErr w:type="gramEnd"/>
    </w:p>
    <w:p w:rsidR="00676E35" w:rsidRDefault="00F41303">
      <w:pPr>
        <w:rPr>
          <w:sz w:val="24"/>
        </w:rPr>
      </w:pPr>
      <w:r>
        <w:rPr>
          <w:sz w:val="24"/>
        </w:rPr>
        <w:t>The manifest was not designed for easy human consumption but instead to be read for use to shown in the Customisations Database (Titania) and the extensions admin.</w:t>
      </w:r>
    </w:p>
    <w:p w:rsidR="00676E35" w:rsidRDefault="00F41303">
      <w:pPr>
        <w:rPr>
          <w:sz w:val="24"/>
        </w:rPr>
      </w:pPr>
      <w:r>
        <w:rPr>
          <w:sz w:val="24"/>
        </w:rPr>
        <w:t>It was realised that some information other than the</w:t>
      </w:r>
      <w:r>
        <w:rPr>
          <w:sz w:val="24"/>
        </w:rPr>
        <w:t xml:space="preserve"> contribution clean name would need to be in the package to be viewed and make it more </w:t>
      </w:r>
      <w:r w:rsidR="003F49F5">
        <w:rPr>
          <w:sz w:val="24"/>
        </w:rPr>
        <w:t>identifiable</w:t>
      </w:r>
      <w:r>
        <w:rPr>
          <w:sz w:val="24"/>
        </w:rPr>
        <w:t>. Hence the reason the ma</w:t>
      </w:r>
      <w:r>
        <w:rPr>
          <w:sz w:val="24"/>
        </w:rPr>
        <w:t>n</w:t>
      </w:r>
      <w:r>
        <w:rPr>
          <w:sz w:val="24"/>
        </w:rPr>
        <w:t>i</w:t>
      </w:r>
      <w:r>
        <w:rPr>
          <w:sz w:val="24"/>
        </w:rPr>
        <w:t>fest was created.</w:t>
      </w:r>
    </w:p>
    <w:p w:rsidR="00676E35" w:rsidRDefault="00F41303">
      <w:pPr>
        <w:rPr>
          <w:sz w:val="24"/>
        </w:rPr>
      </w:pPr>
      <w:r>
        <w:rPr>
          <w:sz w:val="24"/>
        </w:rPr>
        <w:t xml:space="preserve">The file name should be contained within the extensions directory and be called </w:t>
      </w:r>
      <w:r w:rsidR="003F49F5">
        <w:rPr>
          <w:sz w:val="24"/>
        </w:rPr>
        <w:br/>
      </w:r>
      <w:r>
        <w:rPr>
          <w:sz w:val="24"/>
        </w:rPr>
        <w:t>e</w:t>
      </w:r>
      <w:r>
        <w:rPr>
          <w:sz w:val="24"/>
        </w:rPr>
        <w:t>x</w:t>
      </w:r>
      <w:r>
        <w:rPr>
          <w:sz w:val="24"/>
        </w:rPr>
        <w:t>t</w:t>
      </w:r>
      <w:r>
        <w:rPr>
          <w:sz w:val="24"/>
        </w:rPr>
        <w:t>e</w:t>
      </w:r>
      <w:r w:rsidR="003F49F5">
        <w:rPr>
          <w:sz w:val="24"/>
        </w:rPr>
        <w:t>n</w:t>
      </w:r>
      <w:r w:rsidR="003F49F5">
        <w:rPr>
          <w:sz w:val="24"/>
        </w:rPr>
        <w:t>s</w:t>
      </w:r>
      <w:r>
        <w:rPr>
          <w:sz w:val="24"/>
        </w:rPr>
        <w:t>i</w:t>
      </w:r>
      <w:r>
        <w:rPr>
          <w:sz w:val="24"/>
        </w:rPr>
        <w:t>on.json</w:t>
      </w:r>
    </w:p>
    <w:p w:rsidR="00676E35" w:rsidRDefault="00F41303">
      <w:pPr>
        <w:rPr>
          <w:sz w:val="24"/>
        </w:rPr>
      </w:pPr>
      <w:r>
        <w:rPr>
          <w:sz w:val="24"/>
        </w:rPr>
        <w:t>It is based on com</w:t>
      </w:r>
      <w:r>
        <w:rPr>
          <w:sz w:val="24"/>
        </w:rPr>
        <w:t>poser.json from composer, used to show meta-data about packages. You find appropriate links on the latter pages. This was done in order to allow easier integration and transition later on to using composer for packages including Extensions, Styles and La</w:t>
      </w:r>
      <w:r>
        <w:rPr>
          <w:sz w:val="24"/>
        </w:rPr>
        <w:t>n</w:t>
      </w:r>
      <w:r>
        <w:rPr>
          <w:sz w:val="24"/>
        </w:rPr>
        <w:t>g</w:t>
      </w:r>
      <w:r>
        <w:rPr>
          <w:sz w:val="24"/>
        </w:rPr>
        <w:t>uage Packages and to use an existing library rather than create our own from scratch.</w:t>
      </w:r>
    </w:p>
    <w:p w:rsidR="003F49F5" w:rsidRDefault="003F49F5">
      <w:pPr>
        <w:rPr>
          <w:sz w:val="24"/>
        </w:rPr>
      </w:pPr>
      <w:r>
        <w:rPr>
          <w:sz w:val="24"/>
        </w:rPr>
        <w:t xml:space="preserve">In order to assist the extensions team and MOD </w:t>
      </w:r>
      <w:proofErr w:type="gramStart"/>
      <w:r>
        <w:rPr>
          <w:sz w:val="24"/>
        </w:rPr>
        <w:t>authors</w:t>
      </w:r>
      <w:proofErr w:type="gramEnd"/>
      <w:r>
        <w:rPr>
          <w:sz w:val="24"/>
        </w:rPr>
        <w:t xml:space="preserve"> two new tools were added. Before extension.json with MODX the MPV tool checked for any errors for example an incorrect phpBB Version. Now, a new extension.json validator has been built which will check for any errors with the formatting (based on JSON Lint), check against the schema for required data (using JSON Schema Validator) and a tool that checks the phpBB version is correct, all merged into on JSON Validator that will work alongside the MPV, not inside it.</w:t>
      </w:r>
    </w:p>
    <w:p w:rsidR="003F49F5" w:rsidRDefault="003F49F5">
      <w:pPr>
        <w:rPr>
          <w:sz w:val="24"/>
        </w:rPr>
      </w:pPr>
      <w:r>
        <w:rPr>
          <w:sz w:val="24"/>
        </w:rPr>
        <w:t xml:space="preserve">The schema is a simplified version of the elements section of this specification and is written in JSON and can be used to validate it for required values and value types (e.g. string or </w:t>
      </w:r>
      <w:proofErr w:type="spellStart"/>
      <w:r>
        <w:rPr>
          <w:sz w:val="24"/>
        </w:rPr>
        <w:t>int</w:t>
      </w:r>
      <w:proofErr w:type="spellEnd"/>
      <w:r>
        <w:rPr>
          <w:sz w:val="24"/>
        </w:rPr>
        <w:t xml:space="preserve"> or URI etc.).</w:t>
      </w:r>
    </w:p>
    <w:p w:rsidR="003F49F5" w:rsidRDefault="003F49F5">
      <w:pPr>
        <w:rPr>
          <w:sz w:val="24"/>
        </w:rPr>
      </w:pPr>
      <w:proofErr w:type="gramStart"/>
      <w:r>
        <w:rPr>
          <w:sz w:val="24"/>
        </w:rPr>
        <w:t>A</w:t>
      </w:r>
      <w:proofErr w:type="gramEnd"/>
      <w:r>
        <w:rPr>
          <w:sz w:val="24"/>
        </w:rPr>
        <w:t xml:space="preserve"> extension.json creator was also made in order to create a nice UI for creating </w:t>
      </w:r>
      <w:r>
        <w:rPr>
          <w:sz w:val="24"/>
        </w:rPr>
        <w:br/>
        <w:t>extension.json files and it includes a copy of the validator which will validate your exte</w:t>
      </w:r>
      <w:r>
        <w:rPr>
          <w:sz w:val="24"/>
        </w:rPr>
        <w:t>n</w:t>
      </w:r>
      <w:r>
        <w:rPr>
          <w:sz w:val="24"/>
        </w:rPr>
        <w:t>sion.json after you have finished creating it.</w:t>
      </w:r>
    </w:p>
    <w:p w:rsidR="001B6D37" w:rsidRDefault="001B6D37">
      <w:pPr>
        <w:rPr>
          <w:rFonts w:asciiTheme="majorHAnsi" w:eastAsiaTheme="majorEastAsia" w:hAnsiTheme="majorHAnsi" w:cstheme="majorBidi"/>
          <w:color w:val="17365D" w:themeColor="text2" w:themeShade="BF"/>
          <w:spacing w:val="5"/>
          <w:kern w:val="28"/>
          <w:sz w:val="52"/>
          <w:szCs w:val="52"/>
        </w:rPr>
      </w:pPr>
      <w:r>
        <w:br w:type="page"/>
      </w:r>
    </w:p>
    <w:p w:rsidR="00676E35" w:rsidRDefault="00F41303">
      <w:pPr>
        <w:pStyle w:val="Title"/>
      </w:pPr>
      <w:r>
        <w:t>Elements:</w:t>
      </w:r>
    </w:p>
    <w:p w:rsidR="00676E35" w:rsidRDefault="00F41303">
      <w:pPr>
        <w:pStyle w:val="Heading1"/>
      </w:pPr>
      <w:r>
        <w:t xml:space="preserve">Opening </w:t>
      </w:r>
      <w:proofErr w:type="gramStart"/>
      <w:r>
        <w:t>{ and</w:t>
      </w:r>
      <w:proofErr w:type="gramEnd"/>
      <w:r>
        <w:t xml:space="preserve"> Closing }</w:t>
      </w:r>
    </w:p>
    <w:p w:rsidR="00000000" w:rsidRDefault="00F41303">
      <w:pPr>
        <w:sectPr w:rsidR="00000000">
          <w:headerReference w:type="default" r:id="rId8"/>
          <w:footerReference w:type="default" r:id="rId9"/>
          <w:headerReference w:type="first" r:id="rId10"/>
          <w:footerReference w:type="first" r:id="rId11"/>
          <w:pgSz w:w="11906" w:h="16838"/>
          <w:pgMar w:top="1440" w:right="1440" w:bottom="1440" w:left="1440" w:header="708" w:footer="708" w:gutter="0"/>
          <w:cols w:space="720"/>
          <w:titlePg/>
        </w:sectPr>
      </w:pPr>
    </w:p>
    <w:p w:rsidR="00676E35" w:rsidRDefault="00F41303">
      <w:r>
        <w:t xml:space="preserve">Syntax </w:t>
      </w:r>
      <w:proofErr w:type="gramStart"/>
      <w:r>
        <w:t>{ and</w:t>
      </w:r>
      <w:proofErr w:type="gramEnd"/>
      <w:r>
        <w:t xml:space="preserve"> }</w:t>
      </w:r>
      <w:r>
        <w:br/>
      </w:r>
      <w:r>
        <w:t>Occurs: 1</w:t>
      </w:r>
      <w:r>
        <w:br/>
      </w:r>
      <w:r>
        <w:t>Children: All</w:t>
      </w:r>
      <w:r>
        <w:br/>
      </w:r>
      <w:r>
        <w:t>Required: Yes</w:t>
      </w:r>
      <w:r>
        <w:br/>
      </w:r>
      <w:r>
        <w:t>Content Type: object</w:t>
      </w:r>
    </w:p>
    <w:p w:rsidR="00676E35" w:rsidRDefault="00F41303">
      <w:r>
        <w:t>These need to be included as the first and last character r</w:t>
      </w:r>
      <w:r>
        <w:t>espectively in the whole meta-data file. All other elements will therefore be their children.</w:t>
      </w:r>
    </w:p>
    <w:p w:rsidR="00000000" w:rsidRDefault="00F41303">
      <w:pPr>
        <w:sectPr w:rsidR="00000000">
          <w:type w:val="continuous"/>
          <w:pgSz w:w="11906" w:h="16838"/>
          <w:pgMar w:top="1440" w:right="1440" w:bottom="1440" w:left="1440" w:header="708" w:footer="708" w:gutter="0"/>
          <w:cols w:num="2" w:space="708"/>
          <w:titlePg/>
        </w:sectPr>
      </w:pPr>
    </w:p>
    <w:p w:rsidR="00676E35" w:rsidRDefault="00F41303">
      <w:pPr>
        <w:pStyle w:val="Heading1"/>
      </w:pPr>
      <w:r>
        <w:t>Name</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Syntax: name</w:t>
      </w:r>
      <w:r>
        <w:br/>
      </w:r>
      <w:r>
        <w:t>Occurs: 1</w:t>
      </w:r>
      <w:r>
        <w:br/>
      </w:r>
      <w:r>
        <w:t>Children:  0</w:t>
      </w:r>
      <w:r>
        <w:br/>
      </w:r>
      <w:proofErr w:type="gramStart"/>
      <w:r>
        <w:t>Required</w:t>
      </w:r>
      <w:proofErr w:type="gramEnd"/>
      <w:r>
        <w:t>: Yes</w:t>
      </w:r>
      <w:r>
        <w:br/>
      </w:r>
      <w:r>
        <w:t>Content Type: String</w:t>
      </w:r>
    </w:p>
    <w:p w:rsidR="00676E35" w:rsidRDefault="00F41303">
      <w:r>
        <w:t>This is used to show the name of the exte</w:t>
      </w:r>
      <w:r>
        <w:t>n</w:t>
      </w:r>
      <w:r>
        <w:t>sion in the form of vendor/</w:t>
      </w:r>
      <w:proofErr w:type="spellStart"/>
      <w:r>
        <w:t>cleanname</w:t>
      </w:r>
      <w:proofErr w:type="spellEnd"/>
      <w:r>
        <w:t>.</w:t>
      </w:r>
    </w:p>
    <w:p w:rsidR="00000000" w:rsidRDefault="00F41303">
      <w:pPr>
        <w:sectPr w:rsidR="00000000">
          <w:type w:val="continuous"/>
          <w:pgSz w:w="11906" w:h="16838"/>
          <w:pgMar w:top="1440" w:right="1440" w:bottom="1440" w:left="1440" w:header="708" w:footer="708" w:gutter="0"/>
          <w:cols w:num="2" w:space="708"/>
          <w:titlePg/>
        </w:sectPr>
      </w:pPr>
    </w:p>
    <w:p w:rsidR="00676E35" w:rsidRDefault="00F41303">
      <w:pPr>
        <w:pStyle w:val="Heading1"/>
      </w:pPr>
      <w:r>
        <w:t>Typ</w:t>
      </w:r>
      <w:r>
        <w:t>e</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Syntax: type</w:t>
      </w:r>
      <w:r>
        <w:br/>
      </w:r>
      <w:r>
        <w:t>Occurs: 1</w:t>
      </w:r>
      <w:r>
        <w:br/>
      </w:r>
      <w:r>
        <w:t>Children:  0</w:t>
      </w:r>
      <w:r>
        <w:br/>
      </w:r>
      <w:proofErr w:type="gramStart"/>
      <w:r>
        <w:t>Required</w:t>
      </w:r>
      <w:proofErr w:type="gramEnd"/>
      <w:r>
        <w:t>: Yes</w:t>
      </w:r>
      <w:r>
        <w:br/>
      </w:r>
      <w:r>
        <w:t>Content Type: String</w:t>
      </w:r>
    </w:p>
    <w:p w:rsidR="00676E35" w:rsidRDefault="00676E35"/>
    <w:p w:rsidR="00676E35" w:rsidRDefault="00F41303">
      <w:r>
        <w:t>For extensions this should always be phpbb3-extension. It should never be anything else.</w:t>
      </w:r>
    </w:p>
    <w:p w:rsidR="00000000" w:rsidRDefault="00F41303">
      <w:pPr>
        <w:sectPr w:rsidR="00000000">
          <w:type w:val="continuous"/>
          <w:pgSz w:w="11906" w:h="16838"/>
          <w:pgMar w:top="1440" w:right="1440" w:bottom="1440" w:left="1440" w:header="708" w:footer="708" w:gutter="0"/>
          <w:cols w:num="2" w:space="708"/>
          <w:titlePg/>
        </w:sectPr>
      </w:pPr>
    </w:p>
    <w:p w:rsidR="00676E35" w:rsidRDefault="00F41303">
      <w:pPr>
        <w:pStyle w:val="Heading1"/>
      </w:pPr>
      <w:r>
        <w:t>Description</w:t>
      </w:r>
    </w:p>
    <w:p w:rsidR="00000000" w:rsidRDefault="00F41303">
      <w:pPr>
        <w:sectPr w:rsidR="00000000">
          <w:type w:val="continuous"/>
          <w:pgSz w:w="11906" w:h="16838"/>
          <w:pgMar w:top="1440" w:right="1440" w:bottom="1440" w:left="1440" w:header="708" w:footer="708" w:gutter="0"/>
          <w:cols w:space="720"/>
          <w:titlePg/>
        </w:sectPr>
      </w:pPr>
    </w:p>
    <w:p w:rsidR="003F49F5" w:rsidRDefault="00F41303">
      <w:r>
        <w:t>Syntax: description</w:t>
      </w:r>
      <w:r>
        <w:br/>
      </w:r>
      <w:proofErr w:type="gramStart"/>
      <w:r>
        <w:t>Occurs</w:t>
      </w:r>
      <w:proofErr w:type="gramEnd"/>
      <w:r>
        <w:t>: 1</w:t>
      </w:r>
      <w:r>
        <w:br/>
      </w:r>
      <w:r>
        <w:t>Children:  0</w:t>
      </w:r>
      <w:r>
        <w:br/>
      </w:r>
      <w:r>
        <w:t>Required:  No</w:t>
      </w:r>
      <w:r>
        <w:br/>
      </w:r>
      <w:r>
        <w:t>Content Type: String</w:t>
      </w:r>
    </w:p>
    <w:p w:rsidR="003F49F5" w:rsidRDefault="003F49F5"/>
    <w:p w:rsidR="00676E35" w:rsidRDefault="00F41303">
      <w:r>
        <w:t>This should be a descri</w:t>
      </w:r>
      <w:r>
        <w:t>p</w:t>
      </w:r>
      <w:r>
        <w:t>tion of your extension that describes it in a sentence or two.</w:t>
      </w:r>
    </w:p>
    <w:p w:rsidR="003F49F5" w:rsidRDefault="003F49F5"/>
    <w:p w:rsidR="00676E35" w:rsidRDefault="00676E35"/>
    <w:p w:rsidR="00676E35" w:rsidRDefault="00676E35"/>
    <w:p w:rsidR="00000000" w:rsidRDefault="00F41303">
      <w:pPr>
        <w:sectPr w:rsidR="00000000">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Homepage</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Syntax: homepage</w:t>
      </w:r>
      <w:r>
        <w:br/>
      </w:r>
      <w:proofErr w:type="gramStart"/>
      <w:r>
        <w:t>Occurs</w:t>
      </w:r>
      <w:proofErr w:type="gramEnd"/>
      <w:r>
        <w:t>: 1</w:t>
      </w:r>
      <w:r>
        <w:br/>
      </w:r>
      <w:r>
        <w:t>Children:  0</w:t>
      </w:r>
      <w:r>
        <w:br/>
      </w:r>
      <w:r>
        <w:t>Required: No</w:t>
      </w:r>
      <w:r>
        <w:br/>
      </w:r>
      <w:r>
        <w:t>Content Type: String</w:t>
      </w:r>
    </w:p>
    <w:p w:rsidR="00676E35" w:rsidRDefault="00F41303">
      <w:r>
        <w:t>This should be a URI linking to a site of your choice whether it be the devel</w:t>
      </w:r>
      <w:r>
        <w:t>opment topic, contribution details page, your website or a page about this Extension.</w:t>
      </w:r>
    </w:p>
    <w:p w:rsidR="00000000" w:rsidRDefault="00F41303">
      <w:pPr>
        <w:sectPr w:rsidR="00000000">
          <w:type w:val="continuous"/>
          <w:pgSz w:w="11906" w:h="16838"/>
          <w:pgMar w:top="1440" w:right="1440" w:bottom="1440" w:left="1440" w:header="708" w:footer="708" w:gutter="0"/>
          <w:cols w:num="2" w:space="708"/>
          <w:titlePg/>
        </w:sectPr>
      </w:pPr>
    </w:p>
    <w:p w:rsidR="00676E35" w:rsidRDefault="00676E35"/>
    <w:p w:rsidR="00676E35" w:rsidRDefault="00F41303">
      <w:pPr>
        <w:pStyle w:val="Heading1"/>
      </w:pPr>
      <w:r>
        <w:t>Version</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Syntax: version</w:t>
      </w:r>
      <w:r>
        <w:br/>
      </w:r>
      <w:proofErr w:type="gramStart"/>
      <w:r>
        <w:t>Occurs</w:t>
      </w:r>
      <w:proofErr w:type="gramEnd"/>
      <w:r>
        <w:t>: 1</w:t>
      </w:r>
      <w:r>
        <w:br/>
      </w:r>
      <w:r>
        <w:t>Children:  0</w:t>
      </w:r>
      <w:r>
        <w:br/>
      </w:r>
      <w:r>
        <w:t>Required: Yes</w:t>
      </w:r>
      <w:r>
        <w:br/>
      </w:r>
      <w:r>
        <w:t>Content Type: String</w:t>
      </w:r>
    </w:p>
    <w:p w:rsidR="00676E35" w:rsidRDefault="00F41303">
      <w:pPr>
        <w:tabs>
          <w:tab w:val="left" w:pos="5820"/>
        </w:tabs>
      </w:pPr>
      <w:r>
        <w:tab/>
      </w:r>
    </w:p>
    <w:p w:rsidR="00676E35" w:rsidRDefault="00F41303">
      <w:r>
        <w:t>This simply details the extension version. It should consist of a major version num</w:t>
      </w:r>
      <w:r>
        <w:t xml:space="preserve">ber, a minor version number and a </w:t>
      </w:r>
      <w:proofErr w:type="spellStart"/>
      <w:r>
        <w:t>maintance</w:t>
      </w:r>
      <w:proofErr w:type="spellEnd"/>
      <w:r>
        <w:t xml:space="preserve"> nu</w:t>
      </w:r>
      <w:r>
        <w:t>m</w:t>
      </w:r>
      <w:r>
        <w:t>ber. It should not have anything like RC or b</w:t>
      </w:r>
      <w:r>
        <w:t>e</w:t>
      </w:r>
      <w:r>
        <w:t xml:space="preserve">ta version numbers in it. 1.0.0 </w:t>
      </w:r>
      <w:proofErr w:type="gramStart"/>
      <w:r>
        <w:t>is</w:t>
      </w:r>
      <w:proofErr w:type="gramEnd"/>
      <w:r>
        <w:t xml:space="preserve"> allowed. 1.0.0.1 </w:t>
      </w:r>
      <w:proofErr w:type="gramStart"/>
      <w:r>
        <w:t>is</w:t>
      </w:r>
      <w:proofErr w:type="gramEnd"/>
      <w:r>
        <w:t xml:space="preserve"> not, 1.0.0 RC1 is not, 1.0.0-beta1 is not.</w:t>
      </w:r>
    </w:p>
    <w:p w:rsidR="00000000" w:rsidRDefault="00F41303">
      <w:pPr>
        <w:sectPr w:rsidR="00000000">
          <w:type w:val="continuous"/>
          <w:pgSz w:w="11906" w:h="16838"/>
          <w:pgMar w:top="1440" w:right="1440" w:bottom="1440" w:left="1440" w:header="708" w:footer="708" w:gutter="0"/>
          <w:cols w:num="2" w:space="708"/>
          <w:titlePg/>
        </w:sectPr>
      </w:pPr>
    </w:p>
    <w:p w:rsidR="00676E35" w:rsidRDefault="00F41303">
      <w:pPr>
        <w:pStyle w:val="Heading1"/>
      </w:pPr>
      <w:r>
        <w:t>Time</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Syntax: time</w:t>
      </w:r>
      <w:r>
        <w:br/>
      </w:r>
      <w:r>
        <w:t>Occurs: 1</w:t>
      </w:r>
      <w:r>
        <w:br/>
      </w:r>
      <w:r>
        <w:t>Children:  0</w:t>
      </w:r>
      <w:r>
        <w:br/>
      </w:r>
      <w:proofErr w:type="gramStart"/>
      <w:r>
        <w:t>Required</w:t>
      </w:r>
      <w:proofErr w:type="gramEnd"/>
      <w:r>
        <w:t>: No</w:t>
      </w:r>
      <w:r>
        <w:br/>
      </w:r>
      <w:r>
        <w:t>Content T</w:t>
      </w:r>
      <w:r>
        <w:t>ype: String</w:t>
      </w:r>
    </w:p>
    <w:p w:rsidR="00676E35" w:rsidRDefault="00676E35"/>
    <w:p w:rsidR="00676E35" w:rsidRDefault="00F41303">
      <w:r>
        <w:t>It should be the release date of the current version. It should be in YYYY-MM-</w:t>
      </w:r>
      <w:proofErr w:type="gramStart"/>
      <w:r>
        <w:t>DD  format</w:t>
      </w:r>
      <w:proofErr w:type="gramEnd"/>
      <w:r>
        <w:t>.</w:t>
      </w:r>
    </w:p>
    <w:p w:rsidR="00000000" w:rsidRDefault="00F41303">
      <w:pPr>
        <w:sectPr w:rsidR="00000000">
          <w:type w:val="continuous"/>
          <w:pgSz w:w="11906" w:h="16838"/>
          <w:pgMar w:top="1440" w:right="1440" w:bottom="1440" w:left="1440" w:header="708" w:footer="708" w:gutter="0"/>
          <w:cols w:num="2" w:space="708"/>
          <w:titlePg/>
        </w:sectPr>
      </w:pPr>
    </w:p>
    <w:p w:rsidR="00676E35" w:rsidRDefault="00F41303">
      <w:pPr>
        <w:pStyle w:val="Heading1"/>
      </w:pPr>
      <w:r>
        <w:t>Licence</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Syntax: licence</w:t>
      </w:r>
      <w:r>
        <w:br/>
      </w:r>
      <w:r>
        <w:t>Occurs: 1</w:t>
      </w:r>
      <w:r>
        <w:br/>
      </w:r>
      <w:r>
        <w:t>Children:  0</w:t>
      </w:r>
      <w:r>
        <w:br/>
      </w:r>
      <w:proofErr w:type="gramStart"/>
      <w:r>
        <w:t>Required</w:t>
      </w:r>
      <w:proofErr w:type="gramEnd"/>
      <w:r>
        <w:t>: Yes</w:t>
      </w:r>
      <w:r>
        <w:br/>
      </w:r>
      <w:r>
        <w:t>Content Type: String/Array</w:t>
      </w:r>
    </w:p>
    <w:p w:rsidR="00676E35" w:rsidRDefault="00676E35"/>
    <w:p w:rsidR="00676E35" w:rsidRDefault="00676E35"/>
    <w:p w:rsidR="00676E35" w:rsidRDefault="00676E35"/>
    <w:p w:rsidR="00676E35" w:rsidRDefault="00F41303">
      <w:proofErr w:type="gramStart"/>
      <w:r>
        <w:t xml:space="preserve">Either a string as a licence name or an array of licence </w:t>
      </w:r>
      <w:r>
        <w:t>names.</w:t>
      </w:r>
      <w:proofErr w:type="gramEnd"/>
    </w:p>
    <w:p w:rsidR="00676E35" w:rsidRDefault="00676E35"/>
    <w:p w:rsidR="00676E35" w:rsidRDefault="00676E35"/>
    <w:p w:rsidR="00676E35" w:rsidRDefault="00676E35"/>
    <w:p w:rsidR="00000000" w:rsidRDefault="00F41303">
      <w:pPr>
        <w:sectPr w:rsidR="00000000">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Authors</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Syntax: authors</w:t>
      </w:r>
      <w:r>
        <w:br/>
      </w:r>
      <w:r>
        <w:t>Occurs: 1</w:t>
      </w:r>
      <w:r>
        <w:br/>
      </w:r>
      <w:r>
        <w:t>Children:  name, email, homepage, type</w:t>
      </w:r>
      <w:r>
        <w:br/>
      </w:r>
      <w:proofErr w:type="gramStart"/>
      <w:r>
        <w:t>Required</w:t>
      </w:r>
      <w:proofErr w:type="gramEnd"/>
      <w:r>
        <w:t>: Yes</w:t>
      </w:r>
      <w:r>
        <w:br/>
      </w:r>
      <w:r>
        <w:t>Content Type: Array</w:t>
      </w:r>
    </w:p>
    <w:p w:rsidR="00676E35" w:rsidRDefault="00F41303">
      <w:r>
        <w:t>This holds the array of authors of the project. All present and previous authors should be listed. Only main maintainers should be liste</w:t>
      </w:r>
      <w:r>
        <w:t>d, not all contributors.</w:t>
      </w:r>
    </w:p>
    <w:p w:rsidR="00000000" w:rsidRDefault="00F41303">
      <w:pPr>
        <w:sectPr w:rsidR="00000000">
          <w:type w:val="continuous"/>
          <w:pgSz w:w="11906" w:h="16838"/>
          <w:pgMar w:top="1440" w:right="1440" w:bottom="1440" w:left="1440" w:header="708" w:footer="708" w:gutter="0"/>
          <w:cols w:num="2" w:space="708"/>
          <w:titlePg/>
        </w:sectPr>
      </w:pPr>
    </w:p>
    <w:p w:rsidR="00676E35" w:rsidRDefault="00F41303">
      <w:pPr>
        <w:pStyle w:val="Heading1"/>
      </w:pPr>
      <w:r>
        <w:t>(Author) Name</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Syntax: name</w:t>
      </w:r>
      <w:r>
        <w:br/>
      </w:r>
      <w:r>
        <w:t>Occurs: 1 per Author</w:t>
      </w:r>
      <w:r>
        <w:br/>
      </w:r>
      <w:r>
        <w:t>Children:  0</w:t>
      </w:r>
      <w:r>
        <w:br/>
      </w:r>
      <w:proofErr w:type="gramStart"/>
      <w:r>
        <w:t>Required</w:t>
      </w:r>
      <w:proofErr w:type="gramEnd"/>
      <w:r>
        <w:t>: Yes</w:t>
      </w:r>
      <w:r>
        <w:br/>
      </w:r>
      <w:r>
        <w:t>Content Type: String</w:t>
      </w:r>
    </w:p>
    <w:p w:rsidR="00676E35" w:rsidRDefault="00676E35"/>
    <w:p w:rsidR="00676E35" w:rsidRDefault="00F41303">
      <w:r>
        <w:t>This should be the real name of the author of the Extension.</w:t>
      </w:r>
    </w:p>
    <w:p w:rsidR="00000000" w:rsidRDefault="00F41303">
      <w:pPr>
        <w:sectPr w:rsidR="00000000">
          <w:type w:val="continuous"/>
          <w:pgSz w:w="11906" w:h="16838"/>
          <w:pgMar w:top="1440" w:right="1440" w:bottom="1440" w:left="1440" w:header="708" w:footer="708" w:gutter="0"/>
          <w:cols w:num="2" w:space="708"/>
          <w:titlePg/>
        </w:sectPr>
      </w:pPr>
    </w:p>
    <w:p w:rsidR="00676E35" w:rsidRDefault="00F41303">
      <w:pPr>
        <w:pStyle w:val="Heading1"/>
      </w:pPr>
      <w:r>
        <w:t>(Author) Username</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Syntax: username</w:t>
      </w:r>
      <w:r>
        <w:br/>
      </w:r>
      <w:proofErr w:type="gramStart"/>
      <w:r>
        <w:t>Occurs</w:t>
      </w:r>
      <w:proofErr w:type="gramEnd"/>
      <w:r>
        <w:t>: 1 per Author</w:t>
      </w:r>
      <w:r>
        <w:br/>
      </w:r>
      <w:r>
        <w:t>Children:  0</w:t>
      </w:r>
      <w:r>
        <w:br/>
      </w:r>
      <w:r>
        <w:t>Required: Yes</w:t>
      </w:r>
      <w:r>
        <w:br/>
      </w:r>
      <w:r>
        <w:t>Content Type: String</w:t>
      </w:r>
    </w:p>
    <w:p w:rsidR="00676E35" w:rsidRDefault="00676E35"/>
    <w:p w:rsidR="00676E35" w:rsidRDefault="00F41303">
      <w:r>
        <w:t>This should be the username of the author of the Extension.</w:t>
      </w:r>
    </w:p>
    <w:p w:rsidR="00000000" w:rsidRDefault="00F41303">
      <w:pPr>
        <w:sectPr w:rsidR="00000000">
          <w:type w:val="continuous"/>
          <w:pgSz w:w="11906" w:h="16838"/>
          <w:pgMar w:top="1440" w:right="1440" w:bottom="1440" w:left="1440" w:header="708" w:footer="708" w:gutter="0"/>
          <w:cols w:num="2" w:space="708"/>
          <w:titlePg/>
        </w:sectPr>
      </w:pPr>
    </w:p>
    <w:p w:rsidR="00676E35" w:rsidRDefault="00F41303">
      <w:pPr>
        <w:pStyle w:val="Heading1"/>
      </w:pPr>
      <w:r>
        <w:t>(Author) Email</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Syntax: email</w:t>
      </w:r>
      <w:r>
        <w:br/>
      </w:r>
      <w:r>
        <w:t>Occurs: 1 per Author</w:t>
      </w:r>
      <w:r>
        <w:br/>
      </w:r>
      <w:r>
        <w:t>Children:  0</w:t>
      </w:r>
      <w:r>
        <w:br/>
      </w:r>
      <w:proofErr w:type="gramStart"/>
      <w:r>
        <w:t>Required</w:t>
      </w:r>
      <w:proofErr w:type="gramEnd"/>
      <w:r>
        <w:t>: No</w:t>
      </w:r>
      <w:r>
        <w:br/>
      </w:r>
      <w:r>
        <w:t>Content Type: String</w:t>
      </w:r>
    </w:p>
    <w:p w:rsidR="00676E35" w:rsidRDefault="00676E35"/>
    <w:p w:rsidR="00676E35" w:rsidRDefault="00F41303">
      <w:r>
        <w:t>This should be the email for the Author.</w:t>
      </w:r>
    </w:p>
    <w:p w:rsidR="00000000" w:rsidRDefault="00F41303">
      <w:pPr>
        <w:sectPr w:rsidR="00000000">
          <w:type w:val="continuous"/>
          <w:pgSz w:w="11906" w:h="16838"/>
          <w:pgMar w:top="1440" w:right="1440" w:bottom="1440" w:left="1440" w:header="708" w:footer="708" w:gutter="0"/>
          <w:cols w:num="2" w:space="708"/>
          <w:titlePg/>
        </w:sectPr>
      </w:pPr>
    </w:p>
    <w:p w:rsidR="00676E35" w:rsidRDefault="00F41303">
      <w:pPr>
        <w:pStyle w:val="Heading1"/>
      </w:pPr>
      <w:r>
        <w:t>(Author) Homepage</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Syntax: homepage</w:t>
      </w:r>
      <w:r>
        <w:br/>
      </w:r>
      <w:r>
        <w:t xml:space="preserve">Occurs: 1 </w:t>
      </w:r>
      <w:proofErr w:type="gramStart"/>
      <w:r>
        <w:t>per  Author</w:t>
      </w:r>
      <w:proofErr w:type="gramEnd"/>
      <w:r>
        <w:br/>
      </w:r>
      <w:r>
        <w:t>Children:  0</w:t>
      </w:r>
      <w:r>
        <w:br/>
      </w:r>
      <w:r>
        <w:t>Required: No</w:t>
      </w:r>
      <w:r>
        <w:br/>
      </w:r>
      <w:r>
        <w:t>Content Type: String</w:t>
      </w:r>
    </w:p>
    <w:p w:rsidR="00676E35" w:rsidRDefault="00676E35"/>
    <w:p w:rsidR="00676E35" w:rsidRDefault="00F41303">
      <w:r>
        <w:t xml:space="preserve">This should be a homepage for the Author, whether it </w:t>
      </w:r>
      <w:proofErr w:type="gramStart"/>
      <w:r>
        <w:t>be</w:t>
      </w:r>
      <w:proofErr w:type="gramEnd"/>
      <w:r>
        <w:t xml:space="preserve"> a user profile link or a personal website. It should be a URI.</w:t>
      </w:r>
    </w:p>
    <w:p w:rsidR="00000000" w:rsidRDefault="00F41303">
      <w:pPr>
        <w:sectPr w:rsidR="00000000">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(Author) Type</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Syntax: type</w:t>
      </w:r>
      <w:r>
        <w:br/>
      </w:r>
      <w:r>
        <w:t>Occurs: 1 per Autho</w:t>
      </w:r>
      <w:r>
        <w:t>r</w:t>
      </w:r>
      <w:r>
        <w:br/>
      </w:r>
      <w:r>
        <w:t>Children:  0</w:t>
      </w:r>
      <w:r>
        <w:br/>
      </w:r>
      <w:proofErr w:type="gramStart"/>
      <w:r>
        <w:t>Required</w:t>
      </w:r>
      <w:proofErr w:type="gramEnd"/>
      <w:r>
        <w:t>: Yes</w:t>
      </w:r>
      <w:r>
        <w:br/>
      </w:r>
      <w:r>
        <w:t>Content Type: String</w:t>
      </w:r>
    </w:p>
    <w:p w:rsidR="00676E35" w:rsidRDefault="007361A8">
      <w:r>
        <w:t>This shows their position. If it is a previous role you may wish to prefix it with past or previous. This should generally only be core developers and not an exhaustive list of co</w:t>
      </w:r>
      <w:r>
        <w:t>n</w:t>
      </w:r>
      <w:r>
        <w:t>tributors.</w:t>
      </w:r>
    </w:p>
    <w:p w:rsidR="00000000" w:rsidRDefault="00F41303">
      <w:pPr>
        <w:sectPr w:rsidR="00000000">
          <w:type w:val="continuous"/>
          <w:pgSz w:w="11906" w:h="16838"/>
          <w:pgMar w:top="1440" w:right="1440" w:bottom="1440" w:left="1440" w:header="708" w:footer="708" w:gutter="0"/>
          <w:cols w:num="2" w:space="708"/>
          <w:titlePg/>
        </w:sectPr>
      </w:pPr>
    </w:p>
    <w:p w:rsidR="00676E35" w:rsidRDefault="00F41303">
      <w:pPr>
        <w:pStyle w:val="Heading1"/>
      </w:pPr>
      <w:r>
        <w:t>Require</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Syntax: require</w:t>
      </w:r>
      <w:r>
        <w:br/>
      </w:r>
      <w:r>
        <w:t>Occurs:</w:t>
      </w:r>
      <w:r>
        <w:t xml:space="preserve"> 1</w:t>
      </w:r>
      <w:r>
        <w:br/>
      </w:r>
      <w:r>
        <w:t xml:space="preserve">Children:  </w:t>
      </w:r>
      <w:proofErr w:type="spellStart"/>
      <w:r>
        <w:t>php</w:t>
      </w:r>
      <w:proofErr w:type="spellEnd"/>
      <w:r>
        <w:t>, phpBB</w:t>
      </w:r>
      <w:r>
        <w:br/>
      </w:r>
      <w:proofErr w:type="gramStart"/>
      <w:r>
        <w:t>Required</w:t>
      </w:r>
      <w:proofErr w:type="gramEnd"/>
      <w:r>
        <w:t>: Yes</w:t>
      </w:r>
      <w:r>
        <w:br/>
      </w:r>
      <w:r>
        <w:t>Content Type: object</w:t>
      </w:r>
    </w:p>
    <w:p w:rsidR="00676E35" w:rsidRDefault="00F41303">
      <w:r>
        <w:t>This contains all the things required to run your extension, currently the only depende</w:t>
      </w:r>
      <w:r>
        <w:t>n</w:t>
      </w:r>
      <w:r>
        <w:t>cies supported are a certain phpBB and a ce</w:t>
      </w:r>
      <w:r>
        <w:t>r</w:t>
      </w:r>
      <w:r>
        <w:t>tain PHP version.</w:t>
      </w:r>
    </w:p>
    <w:p w:rsidR="00000000" w:rsidRDefault="00F41303">
      <w:pPr>
        <w:sectPr w:rsidR="00000000">
          <w:type w:val="continuous"/>
          <w:pgSz w:w="11906" w:h="16838"/>
          <w:pgMar w:top="1440" w:right="1440" w:bottom="1440" w:left="1440" w:header="708" w:footer="708" w:gutter="0"/>
          <w:cols w:num="2" w:space="708"/>
          <w:titlePg/>
        </w:sectPr>
      </w:pPr>
    </w:p>
    <w:p w:rsidR="00676E35" w:rsidRDefault="00F41303">
      <w:pPr>
        <w:pStyle w:val="Heading1"/>
      </w:pPr>
      <w:r>
        <w:t>(Require) phpBB</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 xml:space="preserve">Syntax: </w:t>
      </w:r>
      <w:proofErr w:type="spellStart"/>
      <w:r>
        <w:t>phpbb</w:t>
      </w:r>
      <w:proofErr w:type="spellEnd"/>
      <w:r>
        <w:br/>
      </w:r>
      <w:proofErr w:type="gramStart"/>
      <w:r>
        <w:t>Occurs</w:t>
      </w:r>
      <w:proofErr w:type="gramEnd"/>
      <w:r>
        <w:t>: 1</w:t>
      </w:r>
      <w:r>
        <w:br/>
      </w:r>
      <w:r>
        <w:t>Chil</w:t>
      </w:r>
      <w:r>
        <w:t>dren:  0</w:t>
      </w:r>
      <w:r>
        <w:br/>
      </w:r>
      <w:r>
        <w:t>Required: Yes</w:t>
      </w:r>
      <w:r>
        <w:br/>
      </w:r>
      <w:r>
        <w:t>Content Type: String</w:t>
      </w:r>
    </w:p>
    <w:p w:rsidR="00676E35" w:rsidRDefault="00676E35"/>
    <w:p w:rsidR="00676E35" w:rsidRDefault="00F41303">
      <w:r>
        <w:t>It should detail which phpBB Version it r</w:t>
      </w:r>
      <w:r>
        <w:t>e</w:t>
      </w:r>
      <w:r>
        <w:t>quires. It should be a singular phpBB Version (3.0.10).</w:t>
      </w:r>
    </w:p>
    <w:p w:rsidR="00000000" w:rsidRDefault="00F41303">
      <w:pPr>
        <w:sectPr w:rsidR="00000000">
          <w:type w:val="continuous"/>
          <w:pgSz w:w="11906" w:h="16838"/>
          <w:pgMar w:top="1440" w:right="1440" w:bottom="1440" w:left="1440" w:header="708" w:footer="708" w:gutter="0"/>
          <w:cols w:num="2" w:space="708"/>
          <w:titlePg/>
        </w:sectPr>
      </w:pPr>
    </w:p>
    <w:p w:rsidR="00676E35" w:rsidRDefault="00F41303">
      <w:pPr>
        <w:pStyle w:val="Heading1"/>
      </w:pPr>
      <w:r>
        <w:t>(Require) PHP</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 xml:space="preserve">Syntax: </w:t>
      </w:r>
      <w:proofErr w:type="spellStart"/>
      <w:r>
        <w:t>php</w:t>
      </w:r>
      <w:proofErr w:type="spellEnd"/>
      <w:r>
        <w:br/>
      </w:r>
      <w:r>
        <w:t>Occurs: 1</w:t>
      </w:r>
      <w:r>
        <w:br/>
      </w:r>
      <w:r>
        <w:t>Children:  0</w:t>
      </w:r>
      <w:r>
        <w:br/>
      </w:r>
      <w:proofErr w:type="gramStart"/>
      <w:r>
        <w:t>Required</w:t>
      </w:r>
      <w:proofErr w:type="gramEnd"/>
      <w:r>
        <w:t>: No</w:t>
      </w:r>
      <w:r>
        <w:br/>
      </w:r>
      <w:r>
        <w:t>Content Type: N/A</w:t>
      </w:r>
    </w:p>
    <w:p w:rsidR="00676E35" w:rsidRDefault="00676E35"/>
    <w:p w:rsidR="00676E35" w:rsidRDefault="00F41303">
      <w:r>
        <w:t xml:space="preserve">This should be set as a </w:t>
      </w:r>
      <w:r>
        <w:t xml:space="preserve">version more than or equal too, not a set version. For </w:t>
      </w:r>
      <w:proofErr w:type="gramStart"/>
      <w:r>
        <w:t>example  &gt;</w:t>
      </w:r>
      <w:proofErr w:type="gramEnd"/>
      <w:r>
        <w:t>=5.4</w:t>
      </w:r>
    </w:p>
    <w:p w:rsidR="00000000" w:rsidRDefault="00F41303">
      <w:pPr>
        <w:sectPr w:rsidR="00000000">
          <w:type w:val="continuous"/>
          <w:pgSz w:w="11906" w:h="16838"/>
          <w:pgMar w:top="1440" w:right="1440" w:bottom="1440" w:left="1440" w:header="708" w:footer="708" w:gutter="0"/>
          <w:cols w:num="2" w:space="708"/>
          <w:titlePg/>
        </w:sectPr>
      </w:pPr>
    </w:p>
    <w:p w:rsidR="00676E35" w:rsidRDefault="00F41303">
      <w:pPr>
        <w:pStyle w:val="Heading1"/>
      </w:pPr>
      <w:r>
        <w:t>Extra</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Syntax: extra</w:t>
      </w:r>
      <w:r>
        <w:br/>
      </w:r>
      <w:r>
        <w:t>Occurs: 1</w:t>
      </w:r>
      <w:r>
        <w:br/>
      </w:r>
      <w:r>
        <w:t>Children:  0</w:t>
      </w:r>
      <w:r>
        <w:br/>
      </w:r>
      <w:r>
        <w:t>Required: Yes</w:t>
      </w:r>
      <w:r>
        <w:br/>
      </w:r>
      <w:r>
        <w:t>Content Type: object</w:t>
      </w:r>
    </w:p>
    <w:p w:rsidR="00676E35" w:rsidRDefault="00F41303">
      <w:r>
        <w:t>This is an object which contains all of the e</w:t>
      </w:r>
      <w:r>
        <w:t>x</w:t>
      </w:r>
      <w:r>
        <w:t>tra data that is used in extensions but not necessarily in a</w:t>
      </w:r>
      <w:r>
        <w:t>ll packages.</w:t>
      </w:r>
    </w:p>
    <w:p w:rsidR="00676E35" w:rsidRDefault="00676E35"/>
    <w:p w:rsidR="00676E35" w:rsidRDefault="00676E35"/>
    <w:p w:rsidR="00676E35" w:rsidRDefault="00676E35">
      <w:pPr>
        <w:spacing w:after="0"/>
      </w:pPr>
    </w:p>
    <w:p w:rsidR="00000000" w:rsidRDefault="00F41303">
      <w:pPr>
        <w:sectPr w:rsidR="00000000">
          <w:type w:val="continuous"/>
          <w:pgSz w:w="11906" w:h="16838"/>
          <w:pgMar w:top="1440" w:right="1440" w:bottom="1440" w:left="1440" w:header="708" w:footer="708" w:gutter="0"/>
          <w:cols w:num="2" w:space="708"/>
          <w:titlePg/>
        </w:sectPr>
      </w:pPr>
    </w:p>
    <w:p w:rsidR="003F49F5" w:rsidRDefault="003F49F5">
      <w:pPr>
        <w:rPr>
          <w:rFonts w:asciiTheme="majorHAnsi" w:eastAsiaTheme="majorEastAsia" w:hAnsiTheme="majorHAnsi" w:cstheme="majorBidi"/>
          <w:b/>
          <w:bCs/>
          <w:color w:val="365F91" w:themeColor="accent1" w:themeShade="BF"/>
          <w:sz w:val="28"/>
          <w:szCs w:val="28"/>
        </w:rPr>
      </w:pPr>
      <w:r>
        <w:br w:type="page"/>
      </w:r>
    </w:p>
    <w:p w:rsidR="00676E35" w:rsidRDefault="00F41303">
      <w:pPr>
        <w:pStyle w:val="Heading1"/>
      </w:pPr>
      <w:r>
        <w:t>(Extra) Display Name</w:t>
      </w:r>
    </w:p>
    <w:p w:rsidR="00000000" w:rsidRDefault="00F41303">
      <w:pPr>
        <w:sectPr w:rsidR="00000000">
          <w:type w:val="continuous"/>
          <w:pgSz w:w="11906" w:h="16838"/>
          <w:pgMar w:top="1440" w:right="1440" w:bottom="1440" w:left="1440" w:header="708" w:footer="708" w:gutter="0"/>
          <w:cols w:space="720"/>
          <w:titlePg/>
        </w:sectPr>
      </w:pPr>
    </w:p>
    <w:p w:rsidR="00676E35" w:rsidRDefault="00F41303">
      <w:r>
        <w:t>Syntax: display-name</w:t>
      </w:r>
      <w:r>
        <w:br/>
      </w:r>
      <w:r>
        <w:t>Occurs: 1</w:t>
      </w:r>
      <w:r>
        <w:br/>
      </w:r>
      <w:r>
        <w:t>Children:  0</w:t>
      </w:r>
      <w:r>
        <w:br/>
      </w:r>
      <w:r>
        <w:t>Required: Yes</w:t>
      </w:r>
      <w:r>
        <w:br/>
      </w:r>
      <w:r>
        <w:t>Content Type: String</w:t>
      </w:r>
    </w:p>
    <w:p w:rsidR="00676E35" w:rsidRDefault="00676E35"/>
    <w:p w:rsidR="00000000" w:rsidRDefault="00F41303">
      <w:pPr>
        <w:sectPr w:rsidR="00000000">
          <w:type w:val="continuous"/>
          <w:pgSz w:w="11906" w:h="16838"/>
          <w:pgMar w:top="1440" w:right="1440" w:bottom="1440" w:left="1440" w:header="708" w:footer="708" w:gutter="0"/>
          <w:cols w:num="2" w:space="708"/>
          <w:titlePg/>
        </w:sectPr>
      </w:pPr>
      <w:r>
        <w:t>This is the human display name for your e</w:t>
      </w:r>
      <w:r>
        <w:t>x</w:t>
      </w:r>
      <w:r w:rsidR="007361A8">
        <w:t>tension</w:t>
      </w:r>
    </w:p>
    <w:p w:rsidR="00676E35" w:rsidRDefault="00676E35"/>
    <w:p w:rsidR="00676E35" w:rsidRDefault="00F41303">
      <w:pPr>
        <w:pStyle w:val="Title"/>
        <w:pageBreakBefore/>
      </w:pPr>
      <w:r>
        <w:t>References</w:t>
      </w:r>
    </w:p>
    <w:p w:rsidR="00676E35" w:rsidRDefault="00F41303">
      <w:pPr>
        <w:pStyle w:val="ListParagraph"/>
        <w:numPr>
          <w:ilvl w:val="0"/>
          <w:numId w:val="1"/>
        </w:numPr>
      </w:pPr>
      <w:r>
        <w:rPr>
          <w:sz w:val="28"/>
        </w:rPr>
        <w:t xml:space="preserve">The Composer.json scheme </w:t>
      </w:r>
      <w:hyperlink r:id="rId12" w:history="1">
        <w:r>
          <w:rPr>
            <w:rStyle w:val="Hyperlink"/>
            <w:sz w:val="28"/>
          </w:rPr>
          <w:t>https://github.com/composer/composer/blob/master/doc/composer-schema.json</w:t>
        </w:r>
      </w:hyperlink>
    </w:p>
    <w:p w:rsidR="00676E35" w:rsidRDefault="00F41303">
      <w:pPr>
        <w:pStyle w:val="ListParagraph"/>
        <w:numPr>
          <w:ilvl w:val="0"/>
          <w:numId w:val="1"/>
        </w:numPr>
      </w:pPr>
      <w:r>
        <w:rPr>
          <w:sz w:val="28"/>
        </w:rPr>
        <w:t xml:space="preserve">A sample meta-data </w:t>
      </w:r>
      <w:r>
        <w:rPr>
          <w:sz w:val="28"/>
        </w:rPr>
        <w:br/>
      </w:r>
      <w:hyperlink r:id="rId13" w:history="1">
        <w:r>
          <w:rPr>
            <w:rStyle w:val="Hyperlink"/>
            <w:sz w:val="28"/>
          </w:rPr>
          <w:t>https://gist.github.com/</w:t>
        </w:r>
        <w:r>
          <w:rPr>
            <w:rStyle w:val="Hyperlink"/>
            <w:sz w:val="28"/>
          </w:rPr>
          <w:t>1835060</w:t>
        </w:r>
      </w:hyperlink>
    </w:p>
    <w:p w:rsidR="00676E35" w:rsidRDefault="00F41303">
      <w:pPr>
        <w:pStyle w:val="ListParagraph"/>
        <w:numPr>
          <w:ilvl w:val="0"/>
          <w:numId w:val="1"/>
        </w:numPr>
      </w:pPr>
      <w:r>
        <w:rPr>
          <w:sz w:val="28"/>
        </w:rPr>
        <w:t xml:space="preserve">Composer &amp; </w:t>
      </w:r>
      <w:proofErr w:type="spellStart"/>
      <w:r>
        <w:rPr>
          <w:sz w:val="28"/>
        </w:rPr>
        <w:t>Packagist</w:t>
      </w:r>
      <w:proofErr w:type="spellEnd"/>
      <w:r>
        <w:rPr>
          <w:sz w:val="28"/>
        </w:rPr>
        <w:br/>
      </w:r>
      <w:hyperlink r:id="rId14" w:history="1">
        <w:r>
          <w:rPr>
            <w:rStyle w:val="Hyperlink"/>
            <w:sz w:val="28"/>
          </w:rPr>
          <w:t>http://packagist.org/</w:t>
        </w:r>
      </w:hyperlink>
    </w:p>
    <w:p w:rsidR="00676E35" w:rsidRDefault="00676E35">
      <w:pPr>
        <w:pageBreakBefore/>
      </w:pPr>
    </w:p>
    <w:p w:rsidR="00676E35" w:rsidRDefault="00F41303">
      <w:pPr>
        <w:pStyle w:val="Title"/>
      </w:pPr>
      <w:proofErr w:type="spellStart"/>
      <w:r>
        <w:t>Changelog</w:t>
      </w:r>
      <w:proofErr w:type="spellEnd"/>
    </w:p>
    <w:p w:rsidR="00676E35" w:rsidRDefault="00F41303">
      <w:pPr>
        <w:pStyle w:val="Heading2"/>
      </w:pPr>
      <w:r>
        <w:t>0.1 to 0.2</w:t>
      </w:r>
    </w:p>
    <w:p w:rsidR="00676E35" w:rsidRDefault="00F41303">
      <w:pPr>
        <w:pStyle w:val="ListParagraph"/>
        <w:numPr>
          <w:ilvl w:val="0"/>
          <w:numId w:val="2"/>
        </w:numPr>
      </w:pPr>
      <w:r>
        <w:t>Add author username and change name to be for real name.</w:t>
      </w:r>
    </w:p>
    <w:p w:rsidR="00676E35" w:rsidRDefault="00F41303">
      <w:pPr>
        <w:pStyle w:val="ListParagraph"/>
        <w:numPr>
          <w:ilvl w:val="0"/>
          <w:numId w:val="2"/>
        </w:numPr>
      </w:pPr>
      <w:r>
        <w:t xml:space="preserve">Changing file name from </w:t>
      </w:r>
      <w:proofErr w:type="spellStart"/>
      <w:r>
        <w:t>package.json</w:t>
      </w:r>
      <w:proofErr w:type="spellEnd"/>
      <w:r>
        <w:t xml:space="preserve"> to extension.json</w:t>
      </w:r>
    </w:p>
    <w:p w:rsidR="003F49F5" w:rsidRDefault="003F49F5" w:rsidP="003F49F5">
      <w:pPr>
        <w:pStyle w:val="Heading2"/>
      </w:pPr>
      <w:r>
        <w:t>0.2 to 0.3</w:t>
      </w:r>
    </w:p>
    <w:p w:rsidR="003F49F5" w:rsidRDefault="003F49F5" w:rsidP="003F49F5">
      <w:pPr>
        <w:pStyle w:val="ListParagraph"/>
        <w:numPr>
          <w:ilvl w:val="0"/>
          <w:numId w:val="3"/>
        </w:numPr>
      </w:pPr>
      <w:r>
        <w:t>Add information about schema</w:t>
      </w:r>
    </w:p>
    <w:p w:rsidR="003F49F5" w:rsidRDefault="003F49F5" w:rsidP="003F49F5">
      <w:pPr>
        <w:pStyle w:val="ListParagraph"/>
        <w:numPr>
          <w:ilvl w:val="0"/>
          <w:numId w:val="3"/>
        </w:numPr>
      </w:pPr>
      <w:r>
        <w:t>Update what is required and what is not</w:t>
      </w:r>
    </w:p>
    <w:p w:rsidR="003F49F5" w:rsidRDefault="003F49F5" w:rsidP="003F49F5">
      <w:pPr>
        <w:pStyle w:val="ListParagraph"/>
        <w:numPr>
          <w:ilvl w:val="0"/>
          <w:numId w:val="3"/>
        </w:numPr>
      </w:pPr>
      <w:r>
        <w:t>Updated descriptions to be more similar to schema</w:t>
      </w:r>
    </w:p>
    <w:p w:rsidR="003F49F5" w:rsidRDefault="003F49F5" w:rsidP="003F49F5">
      <w:pPr>
        <w:pStyle w:val="ListParagraph"/>
        <w:numPr>
          <w:ilvl w:val="0"/>
          <w:numId w:val="3"/>
        </w:numPr>
      </w:pPr>
      <w:r>
        <w:t>Corrected some spelling or grammar</w:t>
      </w:r>
    </w:p>
    <w:p w:rsidR="003F49F5" w:rsidRDefault="003F49F5" w:rsidP="003F49F5">
      <w:pPr>
        <w:pStyle w:val="ListParagraph"/>
        <w:numPr>
          <w:ilvl w:val="0"/>
          <w:numId w:val="3"/>
        </w:numPr>
      </w:pPr>
      <w:r>
        <w:t xml:space="preserve">Allow </w:t>
      </w:r>
      <w:r w:rsidR="007361A8">
        <w:t>author type</w:t>
      </w:r>
      <w:bookmarkStart w:id="0" w:name="_GoBack"/>
      <w:bookmarkEnd w:id="0"/>
      <w:r>
        <w:t xml:space="preserve"> to be free-form</w:t>
      </w:r>
    </w:p>
    <w:p w:rsidR="003F49F5" w:rsidRPr="003F49F5" w:rsidRDefault="007361A8" w:rsidP="003F49F5">
      <w:pPr>
        <w:pStyle w:val="ListParagraph"/>
        <w:numPr>
          <w:ilvl w:val="0"/>
          <w:numId w:val="3"/>
        </w:numPr>
      </w:pPr>
      <w:r>
        <w:t>Remove (Extra) A</w:t>
      </w:r>
      <w:r w:rsidR="003F49F5">
        <w:t>uthor</w:t>
      </w:r>
      <w:r>
        <w:t xml:space="preserve"> Notes</w:t>
      </w:r>
    </w:p>
    <w:sectPr w:rsidR="003F49F5" w:rsidRPr="003F49F5">
      <w:type w:val="continuous"/>
      <w:pgSz w:w="11906" w:h="16838"/>
      <w:pgMar w:top="1440" w:right="1440" w:bottom="1440" w:left="1440" w:header="708" w:footer="7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1303" w:rsidRDefault="00F41303">
      <w:pPr>
        <w:spacing w:after="0" w:line="240" w:lineRule="auto"/>
      </w:pPr>
      <w:r>
        <w:separator/>
      </w:r>
    </w:p>
  </w:endnote>
  <w:endnote w:type="continuationSeparator" w:id="0">
    <w:p w:rsidR="00F41303" w:rsidRDefault="00F41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Footer"/>
      <w:pBdr>
        <w:top w:val="single" w:sz="4" w:space="1" w:color="A5A5A5"/>
      </w:pBdr>
    </w:pPr>
    <w:r>
      <w:rPr>
        <w:color w:val="808080"/>
      </w:rPr>
      <w:t>Rev 0.</w:t>
    </w:r>
    <w:r>
      <w:rPr>
        <w:noProof/>
        <w:color w:val="808080"/>
        <w:lang w:eastAsia="en-GB"/>
      </w:rPr>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0</wp:posOffset>
              </wp:positionV>
              <wp:extent cx="737864" cy="615948"/>
              <wp:effectExtent l="0" t="0" r="5086" b="0"/>
              <wp:wrapNone/>
              <wp:docPr id="1" name="Group 393"/>
              <wp:cNvGraphicFramePr/>
              <a:graphic xmlns:a="http://schemas.openxmlformats.org/drawingml/2006/main">
                <a:graphicData uri="http://schemas.microsoft.com/office/word/2010/wordprocessingGroup">
                  <wpg:wgp>
                    <wpg:cNvGrpSpPr/>
                    <wpg:grpSpPr>
                      <a:xfrm>
                        <a:off x="0" y="0"/>
                        <a:ext cx="737864" cy="615948"/>
                        <a:chOff x="0" y="0"/>
                        <a:chExt cx="737864" cy="615948"/>
                      </a:xfrm>
                    </wpg:grpSpPr>
                    <wpg:grpSp>
                      <wpg:cNvPr id="2" name="Group 394"/>
                      <wpg:cNvGrpSpPr/>
                      <wpg:grpSpPr>
                        <a:xfrm>
                          <a:off x="0" y="329568"/>
                          <a:ext cx="737234" cy="286380"/>
                          <a:chOff x="0" y="0"/>
                          <a:chExt cx="737234" cy="286380"/>
                        </a:xfrm>
                      </wpg:grpSpPr>
                      <wpg:grpSp>
                        <wpg:cNvPr id="3" name="Group 395"/>
                        <wpg:cNvGrpSpPr/>
                        <wpg:grpSpPr>
                          <a:xfrm>
                            <a:off x="0" y="21406"/>
                            <a:ext cx="736749" cy="239042"/>
                            <a:chOff x="0" y="0"/>
                            <a:chExt cx="736749" cy="239042"/>
                          </a:xfrm>
                        </wpg:grpSpPr>
                        <wps:wsp>
                          <wps:cNvPr id="4" name="Freeform 396"/>
                          <wps:cNvSpPr/>
                          <wps:spPr>
                            <a:xfrm>
                              <a:off x="0" y="24853"/>
                              <a:ext cx="431084" cy="192782"/>
                            </a:xfrm>
                            <a:custGeom>
                              <a:avLst/>
                              <a:gdLst>
                                <a:gd name="f0" fmla="val 10800000"/>
                                <a:gd name="f1" fmla="val 5400000"/>
                                <a:gd name="f2" fmla="val 180"/>
                                <a:gd name="f3" fmla="val w"/>
                                <a:gd name="f4" fmla="val h"/>
                                <a:gd name="f5" fmla="val 0"/>
                                <a:gd name="f6" fmla="val 7132"/>
                                <a:gd name="f7" fmla="val 2863"/>
                                <a:gd name="f8" fmla="val 17"/>
                                <a:gd name="f9" fmla="val 2578"/>
                                <a:gd name="f10" fmla="val 200"/>
                                <a:gd name="f11" fmla="+- 0 0 -90"/>
                                <a:gd name="f12" fmla="*/ f3 1 7132"/>
                                <a:gd name="f13" fmla="*/ f4 1 2863"/>
                                <a:gd name="f14" fmla="val f5"/>
                                <a:gd name="f15" fmla="val f6"/>
                                <a:gd name="f16" fmla="val f7"/>
                                <a:gd name="f17" fmla="*/ f11 f0 1"/>
                                <a:gd name="f18" fmla="+- f16 0 f14"/>
                                <a:gd name="f19" fmla="+- f15 0 f14"/>
                                <a:gd name="f20" fmla="*/ f17 1 f2"/>
                                <a:gd name="f21" fmla="*/ f19 1 7132"/>
                                <a:gd name="f22" fmla="*/ f18 1 2863"/>
                                <a:gd name="f23" fmla="+- f20 0 f1"/>
                                <a:gd name="f24" fmla="*/ 0 1 f21"/>
                                <a:gd name="f25" fmla="*/ 0 1 f22"/>
                                <a:gd name="f26" fmla="*/ 17 1 f21"/>
                                <a:gd name="f27" fmla="*/ 2863 1 f22"/>
                                <a:gd name="f28" fmla="*/ 7132 1 f21"/>
                                <a:gd name="f29" fmla="*/ 2578 1 f22"/>
                                <a:gd name="f30" fmla="*/ 200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7132" h="2863">
                                  <a:moveTo>
                                    <a:pt x="f5" y="f5"/>
                                  </a:moveTo>
                                  <a:lnTo>
                                    <a:pt x="f8" y="f7"/>
                                  </a:lnTo>
                                  <a:lnTo>
                                    <a:pt x="f6" y="f9"/>
                                  </a:lnTo>
                                  <a:lnTo>
                                    <a:pt x="f6" y="f10"/>
                                  </a:lnTo>
                                  <a:lnTo>
                                    <a:pt x="f5" y="f5"/>
                                  </a:lnTo>
                                  <a:close/>
                                </a:path>
                              </a:pathLst>
                            </a:custGeom>
                            <a:solidFill>
                              <a:srgbClr val="A7BFDE">
                                <a:alpha val="50000"/>
                              </a:srgbClr>
                            </a:solidFill>
                            <a:ln>
                              <a:noFill/>
                              <a:prstDash val="solid"/>
                            </a:ln>
                          </wps:spPr>
                          <wps:bodyPr lIns="0" tIns="0" rIns="0" bIns="0"/>
                        </wps:wsp>
                        <wps:wsp>
                          <wps:cNvPr id="5" name="Freeform 397"/>
                          <wps:cNvSpPr/>
                          <wps:spPr>
                            <a:xfrm>
                              <a:off x="431084" y="0"/>
                              <a:ext cx="209498" cy="239042"/>
                            </a:xfrm>
                            <a:custGeom>
                              <a:avLst/>
                              <a:gdLst>
                                <a:gd name="f0" fmla="val 10800000"/>
                                <a:gd name="f1" fmla="val 5400000"/>
                                <a:gd name="f2" fmla="val 180"/>
                                <a:gd name="f3" fmla="val w"/>
                                <a:gd name="f4" fmla="val h"/>
                                <a:gd name="f5" fmla="val 0"/>
                                <a:gd name="f6" fmla="val 3466"/>
                                <a:gd name="f7" fmla="val 3550"/>
                                <a:gd name="f8" fmla="val 569"/>
                                <a:gd name="f9" fmla="val 2930"/>
                                <a:gd name="f10" fmla="+- 0 0 -90"/>
                                <a:gd name="f11" fmla="*/ f3 1 3466"/>
                                <a:gd name="f12" fmla="*/ f4 1 3550"/>
                                <a:gd name="f13" fmla="val f5"/>
                                <a:gd name="f14" fmla="val f6"/>
                                <a:gd name="f15" fmla="val f7"/>
                                <a:gd name="f16" fmla="*/ f10 f0 1"/>
                                <a:gd name="f17" fmla="+- f15 0 f13"/>
                                <a:gd name="f18" fmla="+- f14 0 f13"/>
                                <a:gd name="f19" fmla="*/ f16 1 f2"/>
                                <a:gd name="f20" fmla="*/ f18 1 3466"/>
                                <a:gd name="f21" fmla="*/ f17 1 3550"/>
                                <a:gd name="f22" fmla="+- f19 0 f1"/>
                                <a:gd name="f23" fmla="*/ 0 1 f20"/>
                                <a:gd name="f24" fmla="*/ 569 1 f21"/>
                                <a:gd name="f25" fmla="*/ 2930 1 f21"/>
                                <a:gd name="f26" fmla="*/ 3466 1 f20"/>
                                <a:gd name="f27" fmla="*/ 3550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3466" h="3550">
                                  <a:moveTo>
                                    <a:pt x="f5" y="f8"/>
                                  </a:moveTo>
                                  <a:lnTo>
                                    <a:pt x="f5" y="f9"/>
                                  </a:lnTo>
                                  <a:lnTo>
                                    <a:pt x="f6" y="f7"/>
                                  </a:lnTo>
                                  <a:lnTo>
                                    <a:pt x="f6" y="f5"/>
                                  </a:lnTo>
                                  <a:lnTo>
                                    <a:pt x="f5" y="f8"/>
                                  </a:lnTo>
                                  <a:close/>
                                </a:path>
                              </a:pathLst>
                            </a:custGeom>
                            <a:solidFill>
                              <a:srgbClr val="D3DFEE">
                                <a:alpha val="50000"/>
                              </a:srgbClr>
                            </a:solidFill>
                            <a:ln>
                              <a:noFill/>
                              <a:prstDash val="solid"/>
                            </a:ln>
                          </wps:spPr>
                          <wps:bodyPr lIns="0" tIns="0" rIns="0" bIns="0"/>
                        </wps:wsp>
                        <wps:wsp>
                          <wps:cNvPr id="6" name="Freeform 398"/>
                          <wps:cNvSpPr/>
                          <wps:spPr>
                            <a:xfrm>
                              <a:off x="640582" y="0"/>
                              <a:ext cx="96167" cy="239042"/>
                            </a:xfrm>
                            <a:custGeom>
                              <a:avLst/>
                              <a:gdLst>
                                <a:gd name="f0" fmla="val 10800000"/>
                                <a:gd name="f1" fmla="val 5400000"/>
                                <a:gd name="f2" fmla="val 180"/>
                                <a:gd name="f3" fmla="val w"/>
                                <a:gd name="f4" fmla="val h"/>
                                <a:gd name="f5" fmla="val 0"/>
                                <a:gd name="f6" fmla="val 1591"/>
                                <a:gd name="f7" fmla="val 3550"/>
                                <a:gd name="f8" fmla="val 2746"/>
                                <a:gd name="f9" fmla="val 737"/>
                                <a:gd name="f10" fmla="+- 0 0 -90"/>
                                <a:gd name="f11" fmla="*/ f3 1 1591"/>
                                <a:gd name="f12" fmla="*/ f4 1 3550"/>
                                <a:gd name="f13" fmla="val f5"/>
                                <a:gd name="f14" fmla="val f6"/>
                                <a:gd name="f15" fmla="val f7"/>
                                <a:gd name="f16" fmla="*/ f10 f0 1"/>
                                <a:gd name="f17" fmla="+- f15 0 f13"/>
                                <a:gd name="f18" fmla="+- f14 0 f13"/>
                                <a:gd name="f19" fmla="*/ f16 1 f2"/>
                                <a:gd name="f20" fmla="*/ f18 1 1591"/>
                                <a:gd name="f21" fmla="*/ f17 1 3550"/>
                                <a:gd name="f22" fmla="+- f19 0 f1"/>
                                <a:gd name="f23" fmla="*/ 0 1 f20"/>
                                <a:gd name="f24" fmla="*/ 0 1 f21"/>
                                <a:gd name="f25" fmla="*/ 3550 1 f21"/>
                                <a:gd name="f26" fmla="*/ 1591 1 f20"/>
                                <a:gd name="f27" fmla="*/ 2746 1 f21"/>
                                <a:gd name="f28" fmla="*/ 737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1591" h="3550">
                                  <a:moveTo>
                                    <a:pt x="f5" y="f5"/>
                                  </a:moveTo>
                                  <a:lnTo>
                                    <a:pt x="f5" y="f7"/>
                                  </a:lnTo>
                                  <a:lnTo>
                                    <a:pt x="f6" y="f8"/>
                                  </a:lnTo>
                                  <a:lnTo>
                                    <a:pt x="f6" y="f9"/>
                                  </a:lnTo>
                                  <a:lnTo>
                                    <a:pt x="f5" y="f5"/>
                                  </a:lnTo>
                                  <a:close/>
                                </a:path>
                              </a:pathLst>
                            </a:custGeom>
                            <a:solidFill>
                              <a:srgbClr val="A7BFDE">
                                <a:alpha val="50000"/>
                              </a:srgbClr>
                            </a:solidFill>
                            <a:ln>
                              <a:noFill/>
                              <a:prstDash val="solid"/>
                            </a:ln>
                          </wps:spPr>
                          <wps:bodyPr lIns="0" tIns="0" rIns="0" bIns="0"/>
                        </wps:wsp>
                      </wpg:grpSp>
                      <wps:wsp>
                        <wps:cNvPr id="7" name="Freeform 399"/>
                        <wps:cNvSpPr/>
                        <wps:spPr>
                          <a:xfrm>
                            <a:off x="488207" y="45116"/>
                            <a:ext cx="249027" cy="196157"/>
                          </a:xfrm>
                          <a:custGeom>
                            <a:avLst/>
                            <a:gdLst>
                              <a:gd name="f0" fmla="val 10800000"/>
                              <a:gd name="f1" fmla="val 5400000"/>
                              <a:gd name="f2" fmla="val 180"/>
                              <a:gd name="f3" fmla="val w"/>
                              <a:gd name="f4" fmla="val h"/>
                              <a:gd name="f5" fmla="val 0"/>
                              <a:gd name="f6" fmla="val 4120"/>
                              <a:gd name="f7" fmla="val 2913"/>
                              <a:gd name="f8" fmla="val 1"/>
                              <a:gd name="f9" fmla="val 251"/>
                              <a:gd name="f10" fmla="val 2662"/>
                              <a:gd name="f11" fmla="+- 0 0 -90"/>
                              <a:gd name="f12" fmla="*/ f3 1 4120"/>
                              <a:gd name="f13" fmla="*/ f4 1 2913"/>
                              <a:gd name="f14" fmla="val f5"/>
                              <a:gd name="f15" fmla="val f6"/>
                              <a:gd name="f16" fmla="val f7"/>
                              <a:gd name="f17" fmla="*/ f11 f0 1"/>
                              <a:gd name="f18" fmla="+- f16 0 f14"/>
                              <a:gd name="f19" fmla="+- f15 0 f14"/>
                              <a:gd name="f20" fmla="*/ f17 1 f2"/>
                              <a:gd name="f21" fmla="*/ f19 1 4120"/>
                              <a:gd name="f22" fmla="*/ f18 1 2913"/>
                              <a:gd name="f23" fmla="+- f20 0 f1"/>
                              <a:gd name="f24" fmla="*/ 1 1 f21"/>
                              <a:gd name="f25" fmla="*/ 251 1 f22"/>
                              <a:gd name="f26" fmla="*/ 0 1 f21"/>
                              <a:gd name="f27" fmla="*/ 2662 1 f22"/>
                              <a:gd name="f28" fmla="*/ 4120 1 f21"/>
                              <a:gd name="f29" fmla="*/ 2913 1 f22"/>
                              <a:gd name="f30" fmla="*/ 0 1 f22"/>
                              <a:gd name="f31" fmla="*/ f15 1 f21"/>
                              <a:gd name="f32" fmla="*/ f16 1 f22"/>
                              <a:gd name="f33" fmla="*/ f26 f12 1"/>
                              <a:gd name="f34" fmla="*/ f31 f12 1"/>
                              <a:gd name="f35" fmla="*/ f32 f13 1"/>
                              <a:gd name="f36" fmla="*/ f30 f13 1"/>
                              <a:gd name="f37" fmla="*/ f24 f12 1"/>
                              <a:gd name="f38" fmla="*/ f25 f13 1"/>
                              <a:gd name="f39" fmla="*/ f27 f13 1"/>
                              <a:gd name="f40" fmla="*/ f28 f12 1"/>
                              <a:gd name="f41" fmla="*/ f29 f13 1"/>
                            </a:gdLst>
                            <a:ahLst/>
                            <a:cxnLst>
                              <a:cxn ang="3cd4">
                                <a:pos x="hc" y="t"/>
                              </a:cxn>
                              <a:cxn ang="0">
                                <a:pos x="r" y="vc"/>
                              </a:cxn>
                              <a:cxn ang="cd4">
                                <a:pos x="hc" y="b"/>
                              </a:cxn>
                              <a:cxn ang="cd2">
                                <a:pos x="l" y="vc"/>
                              </a:cxn>
                              <a:cxn ang="f23">
                                <a:pos x="f37" y="f38"/>
                              </a:cxn>
                              <a:cxn ang="f23">
                                <a:pos x="f33" y="f39"/>
                              </a:cxn>
                              <a:cxn ang="f23">
                                <a:pos x="f40" y="f41"/>
                              </a:cxn>
                              <a:cxn ang="f23">
                                <a:pos x="f40" y="f36"/>
                              </a:cxn>
                              <a:cxn ang="f23">
                                <a:pos x="f37" y="f38"/>
                              </a:cxn>
                            </a:cxnLst>
                            <a:rect l="f33" t="f36" r="f34" b="f35"/>
                            <a:pathLst>
                              <a:path w="4120" h="2913">
                                <a:moveTo>
                                  <a:pt x="f8" y="f9"/>
                                </a:moveTo>
                                <a:lnTo>
                                  <a:pt x="f5" y="f10"/>
                                </a:lnTo>
                                <a:lnTo>
                                  <a:pt x="f6" y="f7"/>
                                </a:lnTo>
                                <a:lnTo>
                                  <a:pt x="f6" y="f5"/>
                                </a:lnTo>
                                <a:lnTo>
                                  <a:pt x="f8" y="f9"/>
                                </a:lnTo>
                                <a:close/>
                              </a:path>
                            </a:pathLst>
                          </a:custGeom>
                          <a:solidFill>
                            <a:srgbClr val="D8D8D8"/>
                          </a:solidFill>
                          <a:ln>
                            <a:noFill/>
                            <a:prstDash val="solid"/>
                          </a:ln>
                        </wps:spPr>
                        <wps:bodyPr lIns="0" tIns="0" rIns="0" bIns="0"/>
                      </wps:wsp>
                      <wps:wsp>
                        <wps:cNvPr id="8" name="Freeform 400"/>
                        <wps:cNvSpPr/>
                        <wps:spPr>
                          <a:xfrm>
                            <a:off x="248424" y="0"/>
                            <a:ext cx="240871" cy="285237"/>
                          </a:xfrm>
                          <a:custGeom>
                            <a:avLst/>
                            <a:gdLst>
                              <a:gd name="f0" fmla="val 10800000"/>
                              <a:gd name="f1" fmla="val 5400000"/>
                              <a:gd name="f2" fmla="val 180"/>
                              <a:gd name="f3" fmla="val w"/>
                              <a:gd name="f4" fmla="val h"/>
                              <a:gd name="f5" fmla="val 0"/>
                              <a:gd name="f6" fmla="val 3985"/>
                              <a:gd name="f7" fmla="val 4236"/>
                              <a:gd name="f8" fmla="val 3349"/>
                              <a:gd name="f9" fmla="val 921"/>
                              <a:gd name="f10" fmla="+- 0 0 -90"/>
                              <a:gd name="f11" fmla="*/ f3 1 3985"/>
                              <a:gd name="f12" fmla="*/ f4 1 4236"/>
                              <a:gd name="f13" fmla="val f5"/>
                              <a:gd name="f14" fmla="val f6"/>
                              <a:gd name="f15" fmla="val f7"/>
                              <a:gd name="f16" fmla="*/ f10 f0 1"/>
                              <a:gd name="f17" fmla="+- f15 0 f13"/>
                              <a:gd name="f18" fmla="+- f14 0 f13"/>
                              <a:gd name="f19" fmla="*/ f16 1 f2"/>
                              <a:gd name="f20" fmla="*/ f18 1 3985"/>
                              <a:gd name="f21" fmla="*/ f17 1 4236"/>
                              <a:gd name="f22" fmla="+- f19 0 f1"/>
                              <a:gd name="f23" fmla="*/ 0 1 f20"/>
                              <a:gd name="f24" fmla="*/ 0 1 f21"/>
                              <a:gd name="f25" fmla="*/ 4236 1 f21"/>
                              <a:gd name="f26" fmla="*/ 3985 1 f20"/>
                              <a:gd name="f27" fmla="*/ 3349 1 f21"/>
                              <a:gd name="f28" fmla="*/ 921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3985" h="4236">
                                <a:moveTo>
                                  <a:pt x="f5" y="f5"/>
                                </a:moveTo>
                                <a:lnTo>
                                  <a:pt x="f5" y="f7"/>
                                </a:lnTo>
                                <a:lnTo>
                                  <a:pt x="f6" y="f8"/>
                                </a:lnTo>
                                <a:lnTo>
                                  <a:pt x="f6" y="f9"/>
                                </a:lnTo>
                                <a:lnTo>
                                  <a:pt x="f5" y="f5"/>
                                </a:lnTo>
                                <a:close/>
                              </a:path>
                            </a:pathLst>
                          </a:custGeom>
                          <a:solidFill>
                            <a:srgbClr val="BFBFBF"/>
                          </a:solidFill>
                          <a:ln>
                            <a:noFill/>
                            <a:prstDash val="solid"/>
                          </a:ln>
                        </wps:spPr>
                        <wps:bodyPr lIns="0" tIns="0" rIns="0" bIns="0"/>
                      </wps:wsp>
                      <wps:wsp>
                        <wps:cNvPr id="9" name="Freeform 401"/>
                        <wps:cNvSpPr/>
                        <wps:spPr>
                          <a:xfrm>
                            <a:off x="1453" y="0"/>
                            <a:ext cx="246970" cy="286380"/>
                          </a:xfrm>
                          <a:custGeom>
                            <a:avLst/>
                            <a:gdLst>
                              <a:gd name="f0" fmla="val 10800000"/>
                              <a:gd name="f1" fmla="val 5400000"/>
                              <a:gd name="f2" fmla="val 180"/>
                              <a:gd name="f3" fmla="val w"/>
                              <a:gd name="f4" fmla="val h"/>
                              <a:gd name="f5" fmla="val 0"/>
                              <a:gd name="f6" fmla="val 4086"/>
                              <a:gd name="f7" fmla="val 4253"/>
                              <a:gd name="f8" fmla="val 4084"/>
                              <a:gd name="f9" fmla="val 3198"/>
                              <a:gd name="f10" fmla="val 1072"/>
                              <a:gd name="f11" fmla="+- 0 0 -90"/>
                              <a:gd name="f12" fmla="*/ f3 1 4086"/>
                              <a:gd name="f13" fmla="*/ f4 1 4253"/>
                              <a:gd name="f14" fmla="val f5"/>
                              <a:gd name="f15" fmla="val f6"/>
                              <a:gd name="f16" fmla="val f7"/>
                              <a:gd name="f17" fmla="*/ f11 f0 1"/>
                              <a:gd name="f18" fmla="+- f16 0 f14"/>
                              <a:gd name="f19" fmla="+- f15 0 f14"/>
                              <a:gd name="f20" fmla="*/ f17 1 f2"/>
                              <a:gd name="f21" fmla="*/ f19 1 4086"/>
                              <a:gd name="f22" fmla="*/ f18 1 4253"/>
                              <a:gd name="f23" fmla="+- f20 0 f1"/>
                              <a:gd name="f24" fmla="*/ 4086 1 f21"/>
                              <a:gd name="f25" fmla="*/ 0 1 f22"/>
                              <a:gd name="f26" fmla="*/ 4084 1 f21"/>
                              <a:gd name="f27" fmla="*/ 4253 1 f22"/>
                              <a:gd name="f28" fmla="*/ 0 1 f21"/>
                              <a:gd name="f29" fmla="*/ 3198 1 f22"/>
                              <a:gd name="f30" fmla="*/ 1072 1 f22"/>
                              <a:gd name="f31" fmla="*/ f15 1 f21"/>
                              <a:gd name="f32" fmla="*/ f16 1 f22"/>
                              <a:gd name="f33" fmla="*/ f28 f12 1"/>
                              <a:gd name="f34" fmla="*/ f31 f12 1"/>
                              <a:gd name="f35" fmla="*/ f32 f13 1"/>
                              <a:gd name="f36" fmla="*/ f25 f13 1"/>
                              <a:gd name="f37" fmla="*/ f24 f12 1"/>
                              <a:gd name="f38" fmla="*/ f26 f12 1"/>
                              <a:gd name="f39" fmla="*/ f27 f13 1"/>
                              <a:gd name="f40" fmla="*/ f29 f13 1"/>
                              <a:gd name="f41" fmla="*/ f30 f13 1"/>
                            </a:gdLst>
                            <a:ahLst/>
                            <a:cxnLst>
                              <a:cxn ang="3cd4">
                                <a:pos x="hc" y="t"/>
                              </a:cxn>
                              <a:cxn ang="0">
                                <a:pos x="r" y="vc"/>
                              </a:cxn>
                              <a:cxn ang="cd4">
                                <a:pos x="hc" y="b"/>
                              </a:cxn>
                              <a:cxn ang="cd2">
                                <a:pos x="l" y="vc"/>
                              </a:cxn>
                              <a:cxn ang="f23">
                                <a:pos x="f37" y="f36"/>
                              </a:cxn>
                              <a:cxn ang="f23">
                                <a:pos x="f38" y="f39"/>
                              </a:cxn>
                              <a:cxn ang="f23">
                                <a:pos x="f33" y="f40"/>
                              </a:cxn>
                              <a:cxn ang="f23">
                                <a:pos x="f33" y="f41"/>
                              </a:cxn>
                              <a:cxn ang="f23">
                                <a:pos x="f37" y="f36"/>
                              </a:cxn>
                            </a:cxnLst>
                            <a:rect l="f33" t="f36" r="f34" b="f35"/>
                            <a:pathLst>
                              <a:path w="4086" h="4253">
                                <a:moveTo>
                                  <a:pt x="f6" y="f5"/>
                                </a:moveTo>
                                <a:lnTo>
                                  <a:pt x="f8" y="f7"/>
                                </a:lnTo>
                                <a:lnTo>
                                  <a:pt x="f5" y="f9"/>
                                </a:lnTo>
                                <a:lnTo>
                                  <a:pt x="f5" y="f10"/>
                                </a:lnTo>
                                <a:lnTo>
                                  <a:pt x="f6" y="f5"/>
                                </a:lnTo>
                                <a:close/>
                              </a:path>
                            </a:pathLst>
                          </a:custGeom>
                          <a:solidFill>
                            <a:srgbClr val="D8D8D8"/>
                          </a:solidFill>
                          <a:ln>
                            <a:noFill/>
                            <a:prstDash val="solid"/>
                          </a:ln>
                        </wps:spPr>
                        <wps:bodyPr lIns="0" tIns="0" rIns="0" bIns="0"/>
                      </wps:wsp>
                      <wps:wsp>
                        <wps:cNvPr id="10" name="Freeform 402"/>
                        <wps:cNvSpPr/>
                        <wps:spPr>
                          <a:xfrm>
                            <a:off x="1389" y="14676"/>
                            <a:ext cx="125483" cy="259314"/>
                          </a:xfrm>
                          <a:custGeom>
                            <a:avLst/>
                            <a:gdLst>
                              <a:gd name="f0" fmla="val 10800000"/>
                              <a:gd name="f1" fmla="val 5400000"/>
                              <a:gd name="f2" fmla="val 180"/>
                              <a:gd name="f3" fmla="val w"/>
                              <a:gd name="f4" fmla="val h"/>
                              <a:gd name="f5" fmla="val 0"/>
                              <a:gd name="f6" fmla="val 2076"/>
                              <a:gd name="f7" fmla="val 3851"/>
                              <a:gd name="f8" fmla="val 921"/>
                              <a:gd name="f9" fmla="val 2060"/>
                              <a:gd name="f10" fmla="val 2981"/>
                              <a:gd name="f11" fmla="+- 0 0 -90"/>
                              <a:gd name="f12" fmla="*/ f3 1 2076"/>
                              <a:gd name="f13" fmla="*/ f4 1 3851"/>
                              <a:gd name="f14" fmla="val f5"/>
                              <a:gd name="f15" fmla="val f6"/>
                              <a:gd name="f16" fmla="val f7"/>
                              <a:gd name="f17" fmla="*/ f11 f0 1"/>
                              <a:gd name="f18" fmla="+- f16 0 f14"/>
                              <a:gd name="f19" fmla="+- f15 0 f14"/>
                              <a:gd name="f20" fmla="*/ f17 1 f2"/>
                              <a:gd name="f21" fmla="*/ f19 1 2076"/>
                              <a:gd name="f22" fmla="*/ f18 1 3851"/>
                              <a:gd name="f23" fmla="+- f20 0 f1"/>
                              <a:gd name="f24" fmla="*/ 0 1 f21"/>
                              <a:gd name="f25" fmla="*/ 921 1 f22"/>
                              <a:gd name="f26" fmla="*/ 2060 1 f21"/>
                              <a:gd name="f27" fmla="*/ 0 1 f22"/>
                              <a:gd name="f28" fmla="*/ 2076 1 f21"/>
                              <a:gd name="f29" fmla="*/ 3851 1 f22"/>
                              <a:gd name="f30" fmla="*/ 2981 1 f22"/>
                              <a:gd name="f31" fmla="*/ f15 1 f21"/>
                              <a:gd name="f32" fmla="*/ f16 1 f22"/>
                              <a:gd name="f33" fmla="*/ f24 f12 1"/>
                              <a:gd name="f34" fmla="*/ f31 f12 1"/>
                              <a:gd name="f35" fmla="*/ f32 f13 1"/>
                              <a:gd name="f36" fmla="*/ f27 f13 1"/>
                              <a:gd name="f37" fmla="*/ f25 f13 1"/>
                              <a:gd name="f38" fmla="*/ f26 f12 1"/>
                              <a:gd name="f39" fmla="*/ f28 f12 1"/>
                              <a:gd name="f40" fmla="*/ f29 f13 1"/>
                              <a:gd name="f41" fmla="*/ f30 f13 1"/>
                            </a:gdLst>
                            <a:ahLst/>
                            <a:cxnLst>
                              <a:cxn ang="3cd4">
                                <a:pos x="hc" y="t"/>
                              </a:cxn>
                              <a:cxn ang="0">
                                <a:pos x="r" y="vc"/>
                              </a:cxn>
                              <a:cxn ang="cd4">
                                <a:pos x="hc" y="b"/>
                              </a:cxn>
                              <a:cxn ang="cd2">
                                <a:pos x="l" y="vc"/>
                              </a:cxn>
                              <a:cxn ang="f23">
                                <a:pos x="f33" y="f37"/>
                              </a:cxn>
                              <a:cxn ang="f23">
                                <a:pos x="f38" y="f36"/>
                              </a:cxn>
                              <a:cxn ang="f23">
                                <a:pos x="f39" y="f40"/>
                              </a:cxn>
                              <a:cxn ang="f23">
                                <a:pos x="f33" y="f41"/>
                              </a:cxn>
                              <a:cxn ang="f23">
                                <a:pos x="f33" y="f37"/>
                              </a:cxn>
                            </a:cxnLst>
                            <a:rect l="f33" t="f36" r="f34" b="f35"/>
                            <a:pathLst>
                              <a:path w="2076" h="3851">
                                <a:moveTo>
                                  <a:pt x="f5" y="f8"/>
                                </a:moveTo>
                                <a:lnTo>
                                  <a:pt x="f9" y="f5"/>
                                </a:lnTo>
                                <a:lnTo>
                                  <a:pt x="f6" y="f7"/>
                                </a:lnTo>
                                <a:lnTo>
                                  <a:pt x="f5" y="f10"/>
                                </a:lnTo>
                                <a:lnTo>
                                  <a:pt x="f5" y="f8"/>
                                </a:lnTo>
                                <a:close/>
                              </a:path>
                            </a:pathLst>
                          </a:custGeom>
                          <a:solidFill>
                            <a:srgbClr val="D3DFEE">
                              <a:alpha val="70000"/>
                            </a:srgbClr>
                          </a:solidFill>
                          <a:ln>
                            <a:noFill/>
                            <a:prstDash val="solid"/>
                          </a:ln>
                        </wps:spPr>
                        <wps:bodyPr lIns="0" tIns="0" rIns="0" bIns="0"/>
                      </wps:wsp>
                      <wps:wsp>
                        <wps:cNvPr id="11" name="Freeform 403"/>
                        <wps:cNvSpPr/>
                        <wps:spPr>
                          <a:xfrm>
                            <a:off x="125903" y="14676"/>
                            <a:ext cx="363327" cy="258235"/>
                          </a:xfrm>
                          <a:custGeom>
                            <a:avLst/>
                            <a:gdLst>
                              <a:gd name="f0" fmla="val 10800000"/>
                              <a:gd name="f1" fmla="val 5400000"/>
                              <a:gd name="f2" fmla="val 180"/>
                              <a:gd name="f3" fmla="val w"/>
                              <a:gd name="f4" fmla="val h"/>
                              <a:gd name="f5" fmla="val 0"/>
                              <a:gd name="f6" fmla="val 6011"/>
                              <a:gd name="f7" fmla="val 3835"/>
                              <a:gd name="f8" fmla="val 17"/>
                              <a:gd name="f9" fmla="val 2629"/>
                              <a:gd name="f10" fmla="val 1239"/>
                              <a:gd name="f11" fmla="+- 0 0 -90"/>
                              <a:gd name="f12" fmla="*/ f3 1 6011"/>
                              <a:gd name="f13" fmla="*/ f4 1 3835"/>
                              <a:gd name="f14" fmla="val f5"/>
                              <a:gd name="f15" fmla="val f6"/>
                              <a:gd name="f16" fmla="val f7"/>
                              <a:gd name="f17" fmla="*/ f11 f0 1"/>
                              <a:gd name="f18" fmla="+- f16 0 f14"/>
                              <a:gd name="f19" fmla="+- f15 0 f14"/>
                              <a:gd name="f20" fmla="*/ f17 1 f2"/>
                              <a:gd name="f21" fmla="*/ f19 1 6011"/>
                              <a:gd name="f22" fmla="*/ f18 1 3835"/>
                              <a:gd name="f23" fmla="+- f20 0 f1"/>
                              <a:gd name="f24" fmla="*/ 0 1 f21"/>
                              <a:gd name="f25" fmla="*/ 0 1 f22"/>
                              <a:gd name="f26" fmla="*/ 17 1 f21"/>
                              <a:gd name="f27" fmla="*/ 3835 1 f22"/>
                              <a:gd name="f28" fmla="*/ 6011 1 f21"/>
                              <a:gd name="f29" fmla="*/ 2629 1 f22"/>
                              <a:gd name="f30" fmla="*/ 1239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6011" h="3835">
                                <a:moveTo>
                                  <a:pt x="f5" y="f5"/>
                                </a:moveTo>
                                <a:lnTo>
                                  <a:pt x="f8" y="f7"/>
                                </a:lnTo>
                                <a:lnTo>
                                  <a:pt x="f6" y="f9"/>
                                </a:lnTo>
                                <a:lnTo>
                                  <a:pt x="f6" y="f10"/>
                                </a:lnTo>
                                <a:lnTo>
                                  <a:pt x="f5" y="f5"/>
                                </a:lnTo>
                                <a:close/>
                              </a:path>
                            </a:pathLst>
                          </a:custGeom>
                          <a:solidFill>
                            <a:srgbClr val="A7BFDE">
                              <a:alpha val="70000"/>
                            </a:srgbClr>
                          </a:solidFill>
                          <a:ln>
                            <a:noFill/>
                            <a:prstDash val="solid"/>
                          </a:ln>
                        </wps:spPr>
                        <wps:bodyPr lIns="0" tIns="0" rIns="0" bIns="0"/>
                      </wps:wsp>
                      <wps:wsp>
                        <wps:cNvPr id="12" name="Freeform 404"/>
                        <wps:cNvSpPr/>
                        <wps:spPr>
                          <a:xfrm>
                            <a:off x="489231" y="29352"/>
                            <a:ext cx="247939" cy="231105"/>
                          </a:xfrm>
                          <a:custGeom>
                            <a:avLst/>
                            <a:gdLst>
                              <a:gd name="f0" fmla="val 10800000"/>
                              <a:gd name="f1" fmla="val 5400000"/>
                              <a:gd name="f2" fmla="val 180"/>
                              <a:gd name="f3" fmla="val w"/>
                              <a:gd name="f4" fmla="val h"/>
                              <a:gd name="f5" fmla="val 0"/>
                              <a:gd name="f6" fmla="val 4102"/>
                              <a:gd name="f7" fmla="val 3432"/>
                              <a:gd name="f8" fmla="val 1038"/>
                              <a:gd name="f9" fmla="val 2411"/>
                              <a:gd name="f10" fmla="+- 0 0 -90"/>
                              <a:gd name="f11" fmla="*/ f3 1 4102"/>
                              <a:gd name="f12" fmla="*/ f4 1 3432"/>
                              <a:gd name="f13" fmla="val f5"/>
                              <a:gd name="f14" fmla="val f6"/>
                              <a:gd name="f15" fmla="val f7"/>
                              <a:gd name="f16" fmla="*/ f10 f0 1"/>
                              <a:gd name="f17" fmla="+- f15 0 f13"/>
                              <a:gd name="f18" fmla="+- f14 0 f13"/>
                              <a:gd name="f19" fmla="*/ f16 1 f2"/>
                              <a:gd name="f20" fmla="*/ f18 1 4102"/>
                              <a:gd name="f21" fmla="*/ f17 1 3432"/>
                              <a:gd name="f22" fmla="+- f19 0 f1"/>
                              <a:gd name="f23" fmla="*/ 0 1 f20"/>
                              <a:gd name="f24" fmla="*/ 1038 1 f21"/>
                              <a:gd name="f25" fmla="*/ 2411 1 f21"/>
                              <a:gd name="f26" fmla="*/ 4102 1 f20"/>
                              <a:gd name="f27" fmla="*/ 3432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4102" h="3432">
                                <a:moveTo>
                                  <a:pt x="f5" y="f8"/>
                                </a:moveTo>
                                <a:lnTo>
                                  <a:pt x="f5" y="f9"/>
                                </a:lnTo>
                                <a:lnTo>
                                  <a:pt x="f6" y="f7"/>
                                </a:lnTo>
                                <a:lnTo>
                                  <a:pt x="f6" y="f5"/>
                                </a:lnTo>
                                <a:lnTo>
                                  <a:pt x="f5" y="f8"/>
                                </a:lnTo>
                                <a:close/>
                              </a:path>
                            </a:pathLst>
                          </a:custGeom>
                          <a:solidFill>
                            <a:srgbClr val="D3DFEE">
                              <a:alpha val="70000"/>
                            </a:srgbClr>
                          </a:solidFill>
                          <a:ln>
                            <a:noFill/>
                            <a:prstDash val="solid"/>
                          </a:ln>
                        </wps:spPr>
                        <wps:bodyPr lIns="0" tIns="0" rIns="0" bIns="0"/>
                      </wps:wsp>
                    </wpg:grpSp>
                    <wps:wsp>
                      <wps:cNvPr id="13" name="Text Box 405"/>
                      <wps:cNvSpPr txBox="1"/>
                      <wps:spPr>
                        <a:xfrm>
                          <a:off x="66037" y="0"/>
                          <a:ext cx="671827" cy="231772"/>
                        </a:xfrm>
                        <a:prstGeom prst="rect">
                          <a:avLst/>
                        </a:prstGeom>
                      </wps:spPr>
                      <wps:txbx>
                        <w:txbxContent>
                          <w:p w:rsidR="00F87C93" w:rsidRDefault="00F41303">
                            <w:pPr>
                              <w:rPr>
                                <w:color w:val="4F81BD"/>
                              </w:rPr>
                            </w:pPr>
                          </w:p>
                          <w:p w:rsidR="00F87C93" w:rsidRDefault="00F41303"/>
                        </w:txbxContent>
                      </wps:txbx>
                      <wps:bodyPr vert="horz" wrap="square" lIns="91440" tIns="0" rIns="91440" bIns="0" anchor="t" anchorCtr="0" compatLnSpc="0"/>
                    </wps:wsp>
                  </wpg:wgp>
                </a:graphicData>
              </a:graphic>
            </wp:anchor>
          </w:drawing>
        </mc:Choice>
        <mc:Fallback>
          <w:pict>
            <v:group id="Group 393" o:spid="_x0000_s1042" style="position:absolute;margin-left:0;margin-top:0;width:58.1pt;height:48.5pt;z-index:251659264;mso-position-horizontal-relative:page;mso-position-vertical-relative:page" coordsize="7378,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">
              <v:group id="Group 394" o:spid="_x0000_s1043" style="position:absolute;top:3295;width:7372;height:2864" coordsize="7372,2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395" o:spid="_x0000_s1044" style="position:absolute;top:214;width:7367;height:2390" coordsize="7367,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396" o:spid="_x0000_s1045" style="position:absolute;top:248;width:4310;height:192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I58MA&#10;AADaAAAADwAAAGRycy9kb3ducmV2LnhtbESPQWvCQBSE74L/YXlCb7qxFtHUjUihEOihNRbq8ZF9&#10;TUKyb9Pd1cR/3y0UPA4z8w2z24+mE1dyvrGsYLlIQBCXVjdcKfg8vc43IHxA1thZJgU38rDPppMd&#10;ptoOfKRrESoRIexTVFCH0KdS+rImg35he+LofVtnMETpKqkdDhFuOvmYJGtpsOG4UGNPLzWVbXEx&#10;CqhaYfGev/007fh1G9jZ8/YjV+phNh6eQQQawz383861gif4uxJv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I58MAAADaAAAADwAAAAAAAAAAAAAAAACYAgAAZHJzL2Rv&#10;d25yZXYueG1sUEsFBgAAAAAEAAQA9QAAAIgDAAAAAA==&#10;" path="m,l17,2863,7132,2578r,-2378l,xe" fillcolor="#a7bfde" stroked="f">
                    <v:fill opacity="32896f"/>
                    <v:path arrowok="t" o:connecttype="custom" o:connectlocs="215542,0;431084,96391;215542,192782;0,96391;0,0;1028,192782;431084,173591;431084,13467;0,0" o:connectangles="270,0,90,180,0,0,0,0,0" textboxrect="0,0,7132,2863"/>
                  </v:shape>
                  <v:shape id="Freeform 397" o:spid="_x0000_s1046" style="position:absolute;left:4310;width:2095;height:239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GYMIA&#10;AADaAAAADwAAAGRycy9kb3ducmV2LnhtbESP3YrCMBSE74V9h3CEvdPUX6QaZRWW1RsXXR/g0Bzb&#10;YnNSm/Rn394IgpfDzHzDrDadKURDlcstKxgNIxDEidU5pwouf9+DBQjnkTUWlknBPznYrD96K4y1&#10;bflEzdmnIkDYxagg876MpXRJRgbd0JbEwbvayqAPskqlrrANcFPIcRTNpcGcw0KGJe0ySm7n2iho&#10;7ieZ/4zr+XYxaX9pcj8epkWt1Ge/+1qC8NT5d/jV3msFM3heC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DAZgwgAAANoAAAAPAAAAAAAAAAAAAAAAAJgCAABkcnMvZG93&#10;bnJldi54bWxQSwUGAAAAAAQABAD1AAAAhwMAAAAA&#10;" path="m,569l,2930r3466,620l3466,,,569xe" fillcolor="#d3dfee" stroked="f">
                    <v:fill opacity="32896f"/>
                    <v:path arrowok="t" o:connecttype="custom" o:connectlocs="104749,0;209498,119521;104749,239042;0,119521;0,38314;0,197294;209498,239042;209498,0;0,38314" o:connectangles="270,0,90,180,0,0,0,0,0" textboxrect="0,0,3466,3550"/>
                  </v:shape>
                  <v:shape id="Freeform 398" o:spid="_x0000_s1047" style="position:absolute;left:6405;width:962;height:239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RhcMQA&#10;AADaAAAADwAAAGRycy9kb3ducmV2LnhtbESPX2vCQBDE34V+h2MLfRHdWEEkekoRlD60pf5B8G3J&#10;rUlobi/kLiZ++16h4OMwM79hluveVurGjS+daJiME1AsmTOl5BpOx+1oDsoHEkOVE9ZwZw/r1dNg&#10;Salxnez5dgi5ihDxKWkoQqhTRJ8VbMmPXc0SvatrLIUomxxNQ12E2wpfk2SGlkqJCwXVvCk4+zm0&#10;VsP+47LrztPq87v9Gt5RWpyWglq/PPdvC1CB+/AI/7ffjYYZ/F2JNw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kYXDEAAAA2gAAAA8AAAAAAAAAAAAAAAAAmAIAAGRycy9k&#10;b3ducmV2LnhtbFBLBQYAAAAABAAEAPUAAACJAwAAAAA=&#10;" path="m,l,3550,1591,2746r,-2009l,xe" fillcolor="#a7bfde" stroked="f">
                    <v:fill opacity="32896f"/>
                    <v:path arrowok="t" o:connecttype="custom" o:connectlocs="48084,0;96167,119521;48084,239042;0,119521;0,0;0,239042;96167,184904;96167,49626;0,0" o:connectangles="270,0,90,180,0,0,0,0,0" textboxrect="0,0,1591,3550"/>
                  </v:shape>
                </v:group>
                <v:shape id="Freeform 399" o:spid="_x0000_s1048" style="position:absolute;left:4882;top:451;width:2490;height:1961;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KxsIA&#10;AADaAAAADwAAAGRycy9kb3ducmV2LnhtbESPTWrDMBCF94XcQUwgu0ZOMXVxogSTYEhLN3VzgMGa&#10;2E6skbBU2719VSh0+Xg/H293mE0vRhp8Z1nBZp2AIK6t7rhRcPksH19A+ICssbdMCr7Jw2G/eNhh&#10;ru3EHzRWoRFxhH2OCtoQXC6lr1sy6NfWEUfvageDIcqhkXrAKY6bXj4lybM02HEktOjo2FJ9r75M&#10;hFRv/Zimafl+ocZtXHZ79cVJqdVyLrYgAs3hP/zXPmsFGfxeiT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v4rGwgAAANoAAAAPAAAAAAAAAAAAAAAAAJgCAABkcnMvZG93&#10;bnJldi54bWxQSwUGAAAAAAQABAD1AAAAhwMAAAAA&#10;" path="m1,251l,2662r4120,251l4120,,1,251xe" fillcolor="#d8d8d8" stroked="f">
                  <v:path arrowok="t" o:connecttype="custom" o:connectlocs="124514,0;249027,98079;124514,196157;0,98079;60,16902;0,179255;249027,196157;249027,0;60,16902" o:connectangles="270,0,90,180,0,0,0,0,0" textboxrect="0,0,4120,2913"/>
                </v:shape>
                <v:shape id="Freeform 400" o:spid="_x0000_s1049" style="position:absolute;left:2484;width:2408;height:2852;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Hg/cAA&#10;AADaAAAADwAAAGRycy9kb3ducmV2LnhtbERPz2vCMBS+D/wfwhN2m6mDDa1GEXHoDoVZC14fzbMt&#10;Ni8liW3975fDYMeP7/d6O5pW9OR8Y1nBfJaAIC6tbrhSUFy+3hYgfEDW2FomBU/ysN1MXtaYajvw&#10;mfo8VCKGsE9RQR1Cl0rpy5oM+pntiCN3s85giNBVUjscYrhp5XuSfEqDDceGGjva11Te84dRMAzZ&#10;otF0vY3uuzsss5/i43hNlHqdjrsViEBj+Bf/uU9aQdwar8QbID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Hg/cAAAADaAAAADwAAAAAAAAAAAAAAAACYAgAAZHJzL2Rvd25y&#10;ZXYueG1sUEsFBgAAAAAEAAQA9QAAAIUDAAAAAA==&#10;" path="m,l,4236,3985,3349r,-2428l,xe" fillcolor="#bfbfbf" stroked="f">
                  <v:path arrowok="t" o:connecttype="custom" o:connectlocs="120436,0;240871,142619;120436,285237;0,142619;0,0;0,285237;240871,225510;240871,62017;0,0" o:connectangles="270,0,90,180,0,0,0,0,0" textboxrect="0,0,3985,4236"/>
                </v:shape>
                <v:shape id="Freeform 401" o:spid="_x0000_s1050" style="position:absolute;left:14;width:2470;height:286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vo/MMA&#10;AADaAAAADwAAAGRycy9kb3ducmV2LnhtbESPQWsCMRSE7wX/Q3hCbzXbHtruapQiSqWe1NbzY/Pc&#10;BDcvyyZq9Nc3hYLHYWa+YSaz5Fpxpj5YzwqeRwUI4tpry42C793y6R1EiMgaW8+k4EoBZtPBwwQr&#10;7S+8ofM2NiJDOFSowMTYVVKG2pDDMPIdcfYOvncYs+wbqXu8ZLhr5UtRvEqHlvOCwY7mhurj9uQU&#10;rO3P/rYol+XG7MzX6mTT2/ozKfU4TB9jEJFSvIf/2yutoIS/K/kG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vo/MMAAADaAAAADwAAAAAAAAAAAAAAAACYAgAAZHJzL2Rv&#10;d25yZXYueG1sUEsFBgAAAAAEAAQA9QAAAIgDAAAAAA==&#10;" path="m4086,r-2,4253l,3198,,1072,4086,xe" fillcolor="#d8d8d8" stroked="f">
                  <v:path arrowok="t" o:connecttype="custom" o:connectlocs="123485,0;246970,143190;123485,286380;0,143190;246970,0;246849,286380;0,215341;0,72184;246970,0" o:connectangles="270,0,90,180,0,0,0,0,0" textboxrect="0,0,4086,4253"/>
                </v:shape>
                <v:shape id="Freeform 402" o:spid="_x0000_s1051" style="position:absolute;left:13;top:146;width:1255;height:2593;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Z5osIA&#10;AADbAAAADwAAAGRycy9kb3ducmV2LnhtbESPTWvCQBCG7wX/wzKCt7pRrNXoKtIi9GAPVcHrmB2T&#10;YHY2ZNcY/71zEHqbYd6PZ5brzlWqpSaUng2Mhgko4szbknMDx8P2fQYqRGSLlWcy8KAA61XvbYmp&#10;9Xf+o3YfcyUhHFI0UMRYp1qHrCCHYehrYrldfOMwytrk2jZ4l3BX6XGSTLXDkqWhwJq+Csqu+5uT&#10;EqTd5609/c533Vkn9tvX04+JMYN+t1mAitTFf/HL/WMFX+jlFxlAr5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1nmiwgAAANsAAAAPAAAAAAAAAAAAAAAAAJgCAABkcnMvZG93&#10;bnJldi54bWxQSwUGAAAAAAQABAD1AAAAhwMAAAAA&#10;" path="m,921l2060,r16,3851l,2981,,921xe" fillcolor="#d3dfee" stroked="f">
                  <v:fill opacity="46003f"/>
                  <v:path arrowok="t" o:connecttype="custom" o:connectlocs="62742,0;125483,129657;62742,259314;0,129657;0,62017;124516,0;125483,259314;0,200731;0,62017" o:connectangles="270,0,90,180,0,0,0,0,0" textboxrect="0,0,2076,3851"/>
                </v:shape>
                <v:shape id="Freeform 403" o:spid="_x0000_s1052" style="position:absolute;left:1259;top:146;width:3633;height:2583;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YuMEA&#10;AADbAAAADwAAAGRycy9kb3ducmV2LnhtbERPTUsDMRC9C/0PYQpexGbTg8jatJSC4MUu1h48Dptx&#10;d+lmsk3GNv57Iwje5vE+Z7XJflQXimkIbMEsKlDEbXADdxaO78/3j6CSIDscA5OFb0qwWc9uVli7&#10;cOU3uhykUyWEU40WepGp1jq1PXlMizARF+4zRI9SYOy0i3gt4X7Uy6p60B4HLg09TrTrqT0dvryF&#10;vDNmP96lU/xozpKpka4xr9bezvP2CZRQln/xn/vFlfkGfn8pB+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p2LjBAAAA2wAAAA8AAAAAAAAAAAAAAAAAmAIAAGRycy9kb3du&#10;cmV2LnhtbFBLBQYAAAAABAAEAPUAAACGAwAAAAA=&#10;" path="m,l17,3835,6011,2629r,-1390l,xe" fillcolor="#a7bfde" stroked="f">
                  <v:fill opacity="46003f"/>
                  <v:path arrowok="t" o:connecttype="custom" o:connectlocs="181664,0;363327,129118;181664,258235;0,129118;0,0;1028,258235;363327,177027;363327,83430;0,0" o:connectangles="270,0,90,180,0,0,0,0,0" textboxrect="0,0,6011,3835"/>
                </v:shape>
                <v:shape id="Freeform 404" o:spid="_x0000_s1053" style="position:absolute;left:4892;top:293;width:2479;height:2311;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2wsMA&#10;AADbAAAADwAAAGRycy9kb3ducmV2LnhtbERPTWvCQBC9C/0PyxR6000jiKRuQiuUSKsHbS/ehuw0&#10;Sc3Oht2tpv56VxC8zeN9zqIYTCeO5HxrWcHzJAFBXFndcq3g++t9PAfhA7LGzjIp+CcPRf4wWmCm&#10;7Ym3dNyFWsQQ9hkqaELoMyl91ZBBP7E9ceR+rDMYInS11A5PMdx0Mk2SmTTYcmxosKdlQ9Vh92cU&#10;rKc23R/m5+Xv20e53W/S8tNhqdTT4/D6AiLQEO7im3ul4/wUrr/EA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P2wsMAAADbAAAADwAAAAAAAAAAAAAAAACYAgAAZHJzL2Rv&#10;d25yZXYueG1sUEsFBgAAAAAEAAQA9QAAAIgDAAAAAA==&#10;" path="m,1038l,2411,4102,3432,4102,,,1038xe" fillcolor="#d3dfee" stroked="f">
                  <v:fill opacity="46003f"/>
                  <v:path arrowok="t" o:connecttype="custom" o:connectlocs="123970,0;247939,115553;123970,231105;0,115553;0,69897;0,162353;247939,231105;247939,0;0,69897" o:connectangles="270,0,90,180,0,0,0,0,0" textboxrect="0,0,4102,3432"/>
                </v:shape>
              </v:group>
              <v:shapetype id="_x0000_t202" coordsize="21600,21600" o:spt="202" path="m,l,21600r21600,l21600,xe">
                <v:stroke joinstyle="miter"/>
                <v:path gradientshapeok="t" o:connecttype="rect"/>
              </v:shapetype>
              <v:shape id="Text Box 405" o:spid="_x0000_s1054" type="#_x0000_t202" style="position:absolute;left:660;width:6718;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S9gcEA&#10;AADbAAAADwAAAGRycy9kb3ducmV2LnhtbERPzWrCQBC+C32HZQq96SYWikTXoILSgz3U9gGG7JiN&#10;ZmfD7tYkPn23UPA2H9/vrMrBtuJGPjSOFeSzDARx5XTDtYLvr/10ASJEZI2tY1IwUoBy/TRZYaFd&#10;z590O8VapBAOBSowMXaFlKEyZDHMXEecuLPzFmOCvpbaY5/CbSvnWfYmLTacGgx2tDNUXU8/VoG9&#10;53d/RLSXwzjHvhvN4eO4VerledgsQUQa4kP8737Xaf4r/P2SD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6UvYHBAAAA2wAAAA8AAAAAAAAAAAAAAAAAmAIAAGRycy9kb3du&#10;cmV2LnhtbFBLBQYAAAAABAAEAPUAAACGAwAAAAA=&#10;" filled="f" stroked="f">
                <v:textbox inset=",0,,0">
                  <w:txbxContent>
                    <w:p w:rsidR="00F87C93" w:rsidRDefault="00F41303">
                      <w:pPr>
                        <w:rPr>
                          <w:color w:val="4F81BD"/>
                        </w:rPr>
                      </w:pPr>
                    </w:p>
                    <w:p w:rsidR="00F87C93" w:rsidRDefault="00F41303"/>
                  </w:txbxContent>
                </v:textbox>
              </v:shape>
              <w10:wrap anchorx="page" anchory="page"/>
            </v:group>
          </w:pict>
        </mc:Fallback>
      </mc:AlternateContent>
    </w:r>
    <w:r w:rsidR="003F49F5">
      <w:rPr>
        <w:color w:val="808080"/>
      </w:rPr>
      <w:t>3</w:t>
    </w:r>
    <w:r>
      <w:rPr>
        <w:color w:val="808080"/>
      </w:rPr>
      <w:t xml:space="preserve"> | Copyright 2012 © phpBB Group. All rights Reserved | Licence: GPL v2 and MIT</w:t>
    </w:r>
  </w:p>
  <w:p w:rsidR="00F87C93" w:rsidRDefault="00F4130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Footer"/>
      <w:pBdr>
        <w:top w:val="single" w:sz="4" w:space="1" w:color="A5A5A5"/>
      </w:pBdr>
    </w:pPr>
    <w:r>
      <w:rPr>
        <w:color w:val="808080"/>
      </w:rPr>
      <w:t>Rev 0.2</w:t>
    </w:r>
    <w:r>
      <w:rPr>
        <w:noProof/>
        <w:color w:val="808080"/>
        <w:lang w:eastAsia="en-GB"/>
      </w:rPr>
      <mc:AlternateContent>
        <mc:Choice Requires="wpg">
          <w:drawing>
            <wp:anchor distT="0" distB="0" distL="114300" distR="114300" simplePos="0" relativeHeight="251661312" behindDoc="0" locked="0" layoutInCell="1" allowOverlap="1">
              <wp:simplePos x="0" y="0"/>
              <wp:positionH relativeFrom="page">
                <wp:posOffset>0</wp:posOffset>
              </wp:positionH>
              <wp:positionV relativeFrom="page">
                <wp:posOffset>0</wp:posOffset>
              </wp:positionV>
              <wp:extent cx="737864" cy="615948"/>
              <wp:effectExtent l="0" t="0" r="5086" b="0"/>
              <wp:wrapNone/>
              <wp:docPr id="14" name="Group 654"/>
              <wp:cNvGraphicFramePr/>
              <a:graphic xmlns:a="http://schemas.openxmlformats.org/drawingml/2006/main">
                <a:graphicData uri="http://schemas.microsoft.com/office/word/2010/wordprocessingGroup">
                  <wpg:wgp>
                    <wpg:cNvGrpSpPr/>
                    <wpg:grpSpPr>
                      <a:xfrm>
                        <a:off x="0" y="0"/>
                        <a:ext cx="737864" cy="615948"/>
                        <a:chOff x="0" y="0"/>
                        <a:chExt cx="737864" cy="615948"/>
                      </a:xfrm>
                    </wpg:grpSpPr>
                    <wpg:grpSp>
                      <wpg:cNvPr id="15" name="Group 655"/>
                      <wpg:cNvGrpSpPr/>
                      <wpg:grpSpPr>
                        <a:xfrm>
                          <a:off x="0" y="329568"/>
                          <a:ext cx="737234" cy="286380"/>
                          <a:chOff x="0" y="0"/>
                          <a:chExt cx="737234" cy="286380"/>
                        </a:xfrm>
                      </wpg:grpSpPr>
                      <wpg:grpSp>
                        <wpg:cNvPr id="16" name="Group 656"/>
                        <wpg:cNvGrpSpPr/>
                        <wpg:grpSpPr>
                          <a:xfrm>
                            <a:off x="0" y="21406"/>
                            <a:ext cx="736749" cy="239042"/>
                            <a:chOff x="0" y="0"/>
                            <a:chExt cx="736749" cy="239042"/>
                          </a:xfrm>
                        </wpg:grpSpPr>
                        <wps:wsp>
                          <wps:cNvPr id="17" name="Freeform 657"/>
                          <wps:cNvSpPr/>
                          <wps:spPr>
                            <a:xfrm>
                              <a:off x="0" y="24853"/>
                              <a:ext cx="431084" cy="192782"/>
                            </a:xfrm>
                            <a:custGeom>
                              <a:avLst/>
                              <a:gdLst>
                                <a:gd name="f0" fmla="val 10800000"/>
                                <a:gd name="f1" fmla="val 5400000"/>
                                <a:gd name="f2" fmla="val 180"/>
                                <a:gd name="f3" fmla="val w"/>
                                <a:gd name="f4" fmla="val h"/>
                                <a:gd name="f5" fmla="val 0"/>
                                <a:gd name="f6" fmla="val 7132"/>
                                <a:gd name="f7" fmla="val 2863"/>
                                <a:gd name="f8" fmla="val 17"/>
                                <a:gd name="f9" fmla="val 2578"/>
                                <a:gd name="f10" fmla="val 200"/>
                                <a:gd name="f11" fmla="+- 0 0 -90"/>
                                <a:gd name="f12" fmla="*/ f3 1 7132"/>
                                <a:gd name="f13" fmla="*/ f4 1 2863"/>
                                <a:gd name="f14" fmla="val f5"/>
                                <a:gd name="f15" fmla="val f6"/>
                                <a:gd name="f16" fmla="val f7"/>
                                <a:gd name="f17" fmla="*/ f11 f0 1"/>
                                <a:gd name="f18" fmla="+- f16 0 f14"/>
                                <a:gd name="f19" fmla="+- f15 0 f14"/>
                                <a:gd name="f20" fmla="*/ f17 1 f2"/>
                                <a:gd name="f21" fmla="*/ f19 1 7132"/>
                                <a:gd name="f22" fmla="*/ f18 1 2863"/>
                                <a:gd name="f23" fmla="+- f20 0 f1"/>
                                <a:gd name="f24" fmla="*/ 0 1 f21"/>
                                <a:gd name="f25" fmla="*/ 0 1 f22"/>
                                <a:gd name="f26" fmla="*/ 17 1 f21"/>
                                <a:gd name="f27" fmla="*/ 2863 1 f22"/>
                                <a:gd name="f28" fmla="*/ 7132 1 f21"/>
                                <a:gd name="f29" fmla="*/ 2578 1 f22"/>
                                <a:gd name="f30" fmla="*/ 200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7132" h="2863">
                                  <a:moveTo>
                                    <a:pt x="f5" y="f5"/>
                                  </a:moveTo>
                                  <a:lnTo>
                                    <a:pt x="f8" y="f7"/>
                                  </a:lnTo>
                                  <a:lnTo>
                                    <a:pt x="f6" y="f9"/>
                                  </a:lnTo>
                                  <a:lnTo>
                                    <a:pt x="f6" y="f10"/>
                                  </a:lnTo>
                                  <a:lnTo>
                                    <a:pt x="f5" y="f5"/>
                                  </a:lnTo>
                                  <a:close/>
                                </a:path>
                              </a:pathLst>
                            </a:custGeom>
                            <a:solidFill>
                              <a:srgbClr val="A7BFDE">
                                <a:alpha val="50000"/>
                              </a:srgbClr>
                            </a:solidFill>
                            <a:ln>
                              <a:noFill/>
                              <a:prstDash val="solid"/>
                            </a:ln>
                          </wps:spPr>
                          <wps:bodyPr lIns="0" tIns="0" rIns="0" bIns="0"/>
                        </wps:wsp>
                        <wps:wsp>
                          <wps:cNvPr id="18" name="Freeform 658"/>
                          <wps:cNvSpPr/>
                          <wps:spPr>
                            <a:xfrm>
                              <a:off x="431084" y="0"/>
                              <a:ext cx="209498" cy="239042"/>
                            </a:xfrm>
                            <a:custGeom>
                              <a:avLst/>
                              <a:gdLst>
                                <a:gd name="f0" fmla="val 10800000"/>
                                <a:gd name="f1" fmla="val 5400000"/>
                                <a:gd name="f2" fmla="val 180"/>
                                <a:gd name="f3" fmla="val w"/>
                                <a:gd name="f4" fmla="val h"/>
                                <a:gd name="f5" fmla="val 0"/>
                                <a:gd name="f6" fmla="val 3466"/>
                                <a:gd name="f7" fmla="val 3550"/>
                                <a:gd name="f8" fmla="val 569"/>
                                <a:gd name="f9" fmla="val 2930"/>
                                <a:gd name="f10" fmla="+- 0 0 -90"/>
                                <a:gd name="f11" fmla="*/ f3 1 3466"/>
                                <a:gd name="f12" fmla="*/ f4 1 3550"/>
                                <a:gd name="f13" fmla="val f5"/>
                                <a:gd name="f14" fmla="val f6"/>
                                <a:gd name="f15" fmla="val f7"/>
                                <a:gd name="f16" fmla="*/ f10 f0 1"/>
                                <a:gd name="f17" fmla="+- f15 0 f13"/>
                                <a:gd name="f18" fmla="+- f14 0 f13"/>
                                <a:gd name="f19" fmla="*/ f16 1 f2"/>
                                <a:gd name="f20" fmla="*/ f18 1 3466"/>
                                <a:gd name="f21" fmla="*/ f17 1 3550"/>
                                <a:gd name="f22" fmla="+- f19 0 f1"/>
                                <a:gd name="f23" fmla="*/ 0 1 f20"/>
                                <a:gd name="f24" fmla="*/ 569 1 f21"/>
                                <a:gd name="f25" fmla="*/ 2930 1 f21"/>
                                <a:gd name="f26" fmla="*/ 3466 1 f20"/>
                                <a:gd name="f27" fmla="*/ 3550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3466" h="3550">
                                  <a:moveTo>
                                    <a:pt x="f5" y="f8"/>
                                  </a:moveTo>
                                  <a:lnTo>
                                    <a:pt x="f5" y="f9"/>
                                  </a:lnTo>
                                  <a:lnTo>
                                    <a:pt x="f6" y="f7"/>
                                  </a:lnTo>
                                  <a:lnTo>
                                    <a:pt x="f6" y="f5"/>
                                  </a:lnTo>
                                  <a:lnTo>
                                    <a:pt x="f5" y="f8"/>
                                  </a:lnTo>
                                  <a:close/>
                                </a:path>
                              </a:pathLst>
                            </a:custGeom>
                            <a:solidFill>
                              <a:srgbClr val="D3DFEE">
                                <a:alpha val="50000"/>
                              </a:srgbClr>
                            </a:solidFill>
                            <a:ln>
                              <a:noFill/>
                              <a:prstDash val="solid"/>
                            </a:ln>
                          </wps:spPr>
                          <wps:bodyPr lIns="0" tIns="0" rIns="0" bIns="0"/>
                        </wps:wsp>
                        <wps:wsp>
                          <wps:cNvPr id="19" name="Freeform 659"/>
                          <wps:cNvSpPr/>
                          <wps:spPr>
                            <a:xfrm>
                              <a:off x="640582" y="0"/>
                              <a:ext cx="96167" cy="239042"/>
                            </a:xfrm>
                            <a:custGeom>
                              <a:avLst/>
                              <a:gdLst>
                                <a:gd name="f0" fmla="val 10800000"/>
                                <a:gd name="f1" fmla="val 5400000"/>
                                <a:gd name="f2" fmla="val 180"/>
                                <a:gd name="f3" fmla="val w"/>
                                <a:gd name="f4" fmla="val h"/>
                                <a:gd name="f5" fmla="val 0"/>
                                <a:gd name="f6" fmla="val 1591"/>
                                <a:gd name="f7" fmla="val 3550"/>
                                <a:gd name="f8" fmla="val 2746"/>
                                <a:gd name="f9" fmla="val 737"/>
                                <a:gd name="f10" fmla="+- 0 0 -90"/>
                                <a:gd name="f11" fmla="*/ f3 1 1591"/>
                                <a:gd name="f12" fmla="*/ f4 1 3550"/>
                                <a:gd name="f13" fmla="val f5"/>
                                <a:gd name="f14" fmla="val f6"/>
                                <a:gd name="f15" fmla="val f7"/>
                                <a:gd name="f16" fmla="*/ f10 f0 1"/>
                                <a:gd name="f17" fmla="+- f15 0 f13"/>
                                <a:gd name="f18" fmla="+- f14 0 f13"/>
                                <a:gd name="f19" fmla="*/ f16 1 f2"/>
                                <a:gd name="f20" fmla="*/ f18 1 1591"/>
                                <a:gd name="f21" fmla="*/ f17 1 3550"/>
                                <a:gd name="f22" fmla="+- f19 0 f1"/>
                                <a:gd name="f23" fmla="*/ 0 1 f20"/>
                                <a:gd name="f24" fmla="*/ 0 1 f21"/>
                                <a:gd name="f25" fmla="*/ 3550 1 f21"/>
                                <a:gd name="f26" fmla="*/ 1591 1 f20"/>
                                <a:gd name="f27" fmla="*/ 2746 1 f21"/>
                                <a:gd name="f28" fmla="*/ 737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1591" h="3550">
                                  <a:moveTo>
                                    <a:pt x="f5" y="f5"/>
                                  </a:moveTo>
                                  <a:lnTo>
                                    <a:pt x="f5" y="f7"/>
                                  </a:lnTo>
                                  <a:lnTo>
                                    <a:pt x="f6" y="f8"/>
                                  </a:lnTo>
                                  <a:lnTo>
                                    <a:pt x="f6" y="f9"/>
                                  </a:lnTo>
                                  <a:lnTo>
                                    <a:pt x="f5" y="f5"/>
                                  </a:lnTo>
                                  <a:close/>
                                </a:path>
                              </a:pathLst>
                            </a:custGeom>
                            <a:solidFill>
                              <a:srgbClr val="A7BFDE">
                                <a:alpha val="50000"/>
                              </a:srgbClr>
                            </a:solidFill>
                            <a:ln>
                              <a:noFill/>
                              <a:prstDash val="solid"/>
                            </a:ln>
                          </wps:spPr>
                          <wps:bodyPr lIns="0" tIns="0" rIns="0" bIns="0"/>
                        </wps:wsp>
                      </wpg:grpSp>
                      <wps:wsp>
                        <wps:cNvPr id="20" name="Freeform 660"/>
                        <wps:cNvSpPr/>
                        <wps:spPr>
                          <a:xfrm>
                            <a:off x="488207" y="45116"/>
                            <a:ext cx="249027" cy="196157"/>
                          </a:xfrm>
                          <a:custGeom>
                            <a:avLst/>
                            <a:gdLst>
                              <a:gd name="f0" fmla="val 10800000"/>
                              <a:gd name="f1" fmla="val 5400000"/>
                              <a:gd name="f2" fmla="val 180"/>
                              <a:gd name="f3" fmla="val w"/>
                              <a:gd name="f4" fmla="val h"/>
                              <a:gd name="f5" fmla="val 0"/>
                              <a:gd name="f6" fmla="val 4120"/>
                              <a:gd name="f7" fmla="val 2913"/>
                              <a:gd name="f8" fmla="val 1"/>
                              <a:gd name="f9" fmla="val 251"/>
                              <a:gd name="f10" fmla="val 2662"/>
                              <a:gd name="f11" fmla="+- 0 0 -90"/>
                              <a:gd name="f12" fmla="*/ f3 1 4120"/>
                              <a:gd name="f13" fmla="*/ f4 1 2913"/>
                              <a:gd name="f14" fmla="val f5"/>
                              <a:gd name="f15" fmla="val f6"/>
                              <a:gd name="f16" fmla="val f7"/>
                              <a:gd name="f17" fmla="*/ f11 f0 1"/>
                              <a:gd name="f18" fmla="+- f16 0 f14"/>
                              <a:gd name="f19" fmla="+- f15 0 f14"/>
                              <a:gd name="f20" fmla="*/ f17 1 f2"/>
                              <a:gd name="f21" fmla="*/ f19 1 4120"/>
                              <a:gd name="f22" fmla="*/ f18 1 2913"/>
                              <a:gd name="f23" fmla="+- f20 0 f1"/>
                              <a:gd name="f24" fmla="*/ 1 1 f21"/>
                              <a:gd name="f25" fmla="*/ 251 1 f22"/>
                              <a:gd name="f26" fmla="*/ 0 1 f21"/>
                              <a:gd name="f27" fmla="*/ 2662 1 f22"/>
                              <a:gd name="f28" fmla="*/ 4120 1 f21"/>
                              <a:gd name="f29" fmla="*/ 2913 1 f22"/>
                              <a:gd name="f30" fmla="*/ 0 1 f22"/>
                              <a:gd name="f31" fmla="*/ f15 1 f21"/>
                              <a:gd name="f32" fmla="*/ f16 1 f22"/>
                              <a:gd name="f33" fmla="*/ f26 f12 1"/>
                              <a:gd name="f34" fmla="*/ f31 f12 1"/>
                              <a:gd name="f35" fmla="*/ f32 f13 1"/>
                              <a:gd name="f36" fmla="*/ f30 f13 1"/>
                              <a:gd name="f37" fmla="*/ f24 f12 1"/>
                              <a:gd name="f38" fmla="*/ f25 f13 1"/>
                              <a:gd name="f39" fmla="*/ f27 f13 1"/>
                              <a:gd name="f40" fmla="*/ f28 f12 1"/>
                              <a:gd name="f41" fmla="*/ f29 f13 1"/>
                            </a:gdLst>
                            <a:ahLst/>
                            <a:cxnLst>
                              <a:cxn ang="3cd4">
                                <a:pos x="hc" y="t"/>
                              </a:cxn>
                              <a:cxn ang="0">
                                <a:pos x="r" y="vc"/>
                              </a:cxn>
                              <a:cxn ang="cd4">
                                <a:pos x="hc" y="b"/>
                              </a:cxn>
                              <a:cxn ang="cd2">
                                <a:pos x="l" y="vc"/>
                              </a:cxn>
                              <a:cxn ang="f23">
                                <a:pos x="f37" y="f38"/>
                              </a:cxn>
                              <a:cxn ang="f23">
                                <a:pos x="f33" y="f39"/>
                              </a:cxn>
                              <a:cxn ang="f23">
                                <a:pos x="f40" y="f41"/>
                              </a:cxn>
                              <a:cxn ang="f23">
                                <a:pos x="f40" y="f36"/>
                              </a:cxn>
                              <a:cxn ang="f23">
                                <a:pos x="f37" y="f38"/>
                              </a:cxn>
                            </a:cxnLst>
                            <a:rect l="f33" t="f36" r="f34" b="f35"/>
                            <a:pathLst>
                              <a:path w="4120" h="2913">
                                <a:moveTo>
                                  <a:pt x="f8" y="f9"/>
                                </a:moveTo>
                                <a:lnTo>
                                  <a:pt x="f5" y="f10"/>
                                </a:lnTo>
                                <a:lnTo>
                                  <a:pt x="f6" y="f7"/>
                                </a:lnTo>
                                <a:lnTo>
                                  <a:pt x="f6" y="f5"/>
                                </a:lnTo>
                                <a:lnTo>
                                  <a:pt x="f8" y="f9"/>
                                </a:lnTo>
                                <a:close/>
                              </a:path>
                            </a:pathLst>
                          </a:custGeom>
                          <a:solidFill>
                            <a:srgbClr val="D8D8D8"/>
                          </a:solidFill>
                          <a:ln>
                            <a:noFill/>
                            <a:prstDash val="solid"/>
                          </a:ln>
                        </wps:spPr>
                        <wps:bodyPr lIns="0" tIns="0" rIns="0" bIns="0"/>
                      </wps:wsp>
                      <wps:wsp>
                        <wps:cNvPr id="21" name="Freeform 661"/>
                        <wps:cNvSpPr/>
                        <wps:spPr>
                          <a:xfrm>
                            <a:off x="248424" y="0"/>
                            <a:ext cx="240871" cy="285237"/>
                          </a:xfrm>
                          <a:custGeom>
                            <a:avLst/>
                            <a:gdLst>
                              <a:gd name="f0" fmla="val 10800000"/>
                              <a:gd name="f1" fmla="val 5400000"/>
                              <a:gd name="f2" fmla="val 180"/>
                              <a:gd name="f3" fmla="val w"/>
                              <a:gd name="f4" fmla="val h"/>
                              <a:gd name="f5" fmla="val 0"/>
                              <a:gd name="f6" fmla="val 3985"/>
                              <a:gd name="f7" fmla="val 4236"/>
                              <a:gd name="f8" fmla="val 3349"/>
                              <a:gd name="f9" fmla="val 921"/>
                              <a:gd name="f10" fmla="+- 0 0 -90"/>
                              <a:gd name="f11" fmla="*/ f3 1 3985"/>
                              <a:gd name="f12" fmla="*/ f4 1 4236"/>
                              <a:gd name="f13" fmla="val f5"/>
                              <a:gd name="f14" fmla="val f6"/>
                              <a:gd name="f15" fmla="val f7"/>
                              <a:gd name="f16" fmla="*/ f10 f0 1"/>
                              <a:gd name="f17" fmla="+- f15 0 f13"/>
                              <a:gd name="f18" fmla="+- f14 0 f13"/>
                              <a:gd name="f19" fmla="*/ f16 1 f2"/>
                              <a:gd name="f20" fmla="*/ f18 1 3985"/>
                              <a:gd name="f21" fmla="*/ f17 1 4236"/>
                              <a:gd name="f22" fmla="+- f19 0 f1"/>
                              <a:gd name="f23" fmla="*/ 0 1 f20"/>
                              <a:gd name="f24" fmla="*/ 0 1 f21"/>
                              <a:gd name="f25" fmla="*/ 4236 1 f21"/>
                              <a:gd name="f26" fmla="*/ 3985 1 f20"/>
                              <a:gd name="f27" fmla="*/ 3349 1 f21"/>
                              <a:gd name="f28" fmla="*/ 921 1 f21"/>
                              <a:gd name="f29" fmla="*/ f14 1 f20"/>
                              <a:gd name="f30" fmla="*/ f15 1 f21"/>
                              <a:gd name="f31" fmla="*/ f23 f11 1"/>
                              <a:gd name="f32" fmla="*/ f29 f11 1"/>
                              <a:gd name="f33" fmla="*/ f30 f12 1"/>
                              <a:gd name="f34" fmla="*/ f24 f12 1"/>
                              <a:gd name="f35" fmla="*/ f25 f12 1"/>
                              <a:gd name="f36" fmla="*/ f26 f11 1"/>
                              <a:gd name="f37" fmla="*/ f27 f12 1"/>
                              <a:gd name="f38" fmla="*/ f28 f12 1"/>
                            </a:gdLst>
                            <a:ahLst/>
                            <a:cxnLst>
                              <a:cxn ang="3cd4">
                                <a:pos x="hc" y="t"/>
                              </a:cxn>
                              <a:cxn ang="0">
                                <a:pos x="r" y="vc"/>
                              </a:cxn>
                              <a:cxn ang="cd4">
                                <a:pos x="hc" y="b"/>
                              </a:cxn>
                              <a:cxn ang="cd2">
                                <a:pos x="l" y="vc"/>
                              </a:cxn>
                              <a:cxn ang="f22">
                                <a:pos x="f31" y="f34"/>
                              </a:cxn>
                              <a:cxn ang="f22">
                                <a:pos x="f31" y="f35"/>
                              </a:cxn>
                              <a:cxn ang="f22">
                                <a:pos x="f36" y="f37"/>
                              </a:cxn>
                              <a:cxn ang="f22">
                                <a:pos x="f36" y="f38"/>
                              </a:cxn>
                              <a:cxn ang="f22">
                                <a:pos x="f31" y="f34"/>
                              </a:cxn>
                            </a:cxnLst>
                            <a:rect l="f31" t="f34" r="f32" b="f33"/>
                            <a:pathLst>
                              <a:path w="3985" h="4236">
                                <a:moveTo>
                                  <a:pt x="f5" y="f5"/>
                                </a:moveTo>
                                <a:lnTo>
                                  <a:pt x="f5" y="f7"/>
                                </a:lnTo>
                                <a:lnTo>
                                  <a:pt x="f6" y="f8"/>
                                </a:lnTo>
                                <a:lnTo>
                                  <a:pt x="f6" y="f9"/>
                                </a:lnTo>
                                <a:lnTo>
                                  <a:pt x="f5" y="f5"/>
                                </a:lnTo>
                                <a:close/>
                              </a:path>
                            </a:pathLst>
                          </a:custGeom>
                          <a:solidFill>
                            <a:srgbClr val="BFBFBF"/>
                          </a:solidFill>
                          <a:ln>
                            <a:noFill/>
                            <a:prstDash val="solid"/>
                          </a:ln>
                        </wps:spPr>
                        <wps:bodyPr lIns="0" tIns="0" rIns="0" bIns="0"/>
                      </wps:wsp>
                      <wps:wsp>
                        <wps:cNvPr id="22" name="Freeform 662"/>
                        <wps:cNvSpPr/>
                        <wps:spPr>
                          <a:xfrm>
                            <a:off x="1453" y="0"/>
                            <a:ext cx="246970" cy="286380"/>
                          </a:xfrm>
                          <a:custGeom>
                            <a:avLst/>
                            <a:gdLst>
                              <a:gd name="f0" fmla="val 10800000"/>
                              <a:gd name="f1" fmla="val 5400000"/>
                              <a:gd name="f2" fmla="val 180"/>
                              <a:gd name="f3" fmla="val w"/>
                              <a:gd name="f4" fmla="val h"/>
                              <a:gd name="f5" fmla="val 0"/>
                              <a:gd name="f6" fmla="val 4086"/>
                              <a:gd name="f7" fmla="val 4253"/>
                              <a:gd name="f8" fmla="val 4084"/>
                              <a:gd name="f9" fmla="val 3198"/>
                              <a:gd name="f10" fmla="val 1072"/>
                              <a:gd name="f11" fmla="+- 0 0 -90"/>
                              <a:gd name="f12" fmla="*/ f3 1 4086"/>
                              <a:gd name="f13" fmla="*/ f4 1 4253"/>
                              <a:gd name="f14" fmla="val f5"/>
                              <a:gd name="f15" fmla="val f6"/>
                              <a:gd name="f16" fmla="val f7"/>
                              <a:gd name="f17" fmla="*/ f11 f0 1"/>
                              <a:gd name="f18" fmla="+- f16 0 f14"/>
                              <a:gd name="f19" fmla="+- f15 0 f14"/>
                              <a:gd name="f20" fmla="*/ f17 1 f2"/>
                              <a:gd name="f21" fmla="*/ f19 1 4086"/>
                              <a:gd name="f22" fmla="*/ f18 1 4253"/>
                              <a:gd name="f23" fmla="+- f20 0 f1"/>
                              <a:gd name="f24" fmla="*/ 4086 1 f21"/>
                              <a:gd name="f25" fmla="*/ 0 1 f22"/>
                              <a:gd name="f26" fmla="*/ 4084 1 f21"/>
                              <a:gd name="f27" fmla="*/ 4253 1 f22"/>
                              <a:gd name="f28" fmla="*/ 0 1 f21"/>
                              <a:gd name="f29" fmla="*/ 3198 1 f22"/>
                              <a:gd name="f30" fmla="*/ 1072 1 f22"/>
                              <a:gd name="f31" fmla="*/ f15 1 f21"/>
                              <a:gd name="f32" fmla="*/ f16 1 f22"/>
                              <a:gd name="f33" fmla="*/ f28 f12 1"/>
                              <a:gd name="f34" fmla="*/ f31 f12 1"/>
                              <a:gd name="f35" fmla="*/ f32 f13 1"/>
                              <a:gd name="f36" fmla="*/ f25 f13 1"/>
                              <a:gd name="f37" fmla="*/ f24 f12 1"/>
                              <a:gd name="f38" fmla="*/ f26 f12 1"/>
                              <a:gd name="f39" fmla="*/ f27 f13 1"/>
                              <a:gd name="f40" fmla="*/ f29 f13 1"/>
                              <a:gd name="f41" fmla="*/ f30 f13 1"/>
                            </a:gdLst>
                            <a:ahLst/>
                            <a:cxnLst>
                              <a:cxn ang="3cd4">
                                <a:pos x="hc" y="t"/>
                              </a:cxn>
                              <a:cxn ang="0">
                                <a:pos x="r" y="vc"/>
                              </a:cxn>
                              <a:cxn ang="cd4">
                                <a:pos x="hc" y="b"/>
                              </a:cxn>
                              <a:cxn ang="cd2">
                                <a:pos x="l" y="vc"/>
                              </a:cxn>
                              <a:cxn ang="f23">
                                <a:pos x="f37" y="f36"/>
                              </a:cxn>
                              <a:cxn ang="f23">
                                <a:pos x="f38" y="f39"/>
                              </a:cxn>
                              <a:cxn ang="f23">
                                <a:pos x="f33" y="f40"/>
                              </a:cxn>
                              <a:cxn ang="f23">
                                <a:pos x="f33" y="f41"/>
                              </a:cxn>
                              <a:cxn ang="f23">
                                <a:pos x="f37" y="f36"/>
                              </a:cxn>
                            </a:cxnLst>
                            <a:rect l="f33" t="f36" r="f34" b="f35"/>
                            <a:pathLst>
                              <a:path w="4086" h="4253">
                                <a:moveTo>
                                  <a:pt x="f6" y="f5"/>
                                </a:moveTo>
                                <a:lnTo>
                                  <a:pt x="f8" y="f7"/>
                                </a:lnTo>
                                <a:lnTo>
                                  <a:pt x="f5" y="f9"/>
                                </a:lnTo>
                                <a:lnTo>
                                  <a:pt x="f5" y="f10"/>
                                </a:lnTo>
                                <a:lnTo>
                                  <a:pt x="f6" y="f5"/>
                                </a:lnTo>
                                <a:close/>
                              </a:path>
                            </a:pathLst>
                          </a:custGeom>
                          <a:solidFill>
                            <a:srgbClr val="D8D8D8"/>
                          </a:solidFill>
                          <a:ln>
                            <a:noFill/>
                            <a:prstDash val="solid"/>
                          </a:ln>
                        </wps:spPr>
                        <wps:bodyPr lIns="0" tIns="0" rIns="0" bIns="0"/>
                      </wps:wsp>
                      <wps:wsp>
                        <wps:cNvPr id="23" name="Freeform 663"/>
                        <wps:cNvSpPr/>
                        <wps:spPr>
                          <a:xfrm>
                            <a:off x="1389" y="14676"/>
                            <a:ext cx="125483" cy="259314"/>
                          </a:xfrm>
                          <a:custGeom>
                            <a:avLst/>
                            <a:gdLst>
                              <a:gd name="f0" fmla="val 10800000"/>
                              <a:gd name="f1" fmla="val 5400000"/>
                              <a:gd name="f2" fmla="val 180"/>
                              <a:gd name="f3" fmla="val w"/>
                              <a:gd name="f4" fmla="val h"/>
                              <a:gd name="f5" fmla="val 0"/>
                              <a:gd name="f6" fmla="val 2076"/>
                              <a:gd name="f7" fmla="val 3851"/>
                              <a:gd name="f8" fmla="val 921"/>
                              <a:gd name="f9" fmla="val 2060"/>
                              <a:gd name="f10" fmla="val 2981"/>
                              <a:gd name="f11" fmla="+- 0 0 -90"/>
                              <a:gd name="f12" fmla="*/ f3 1 2076"/>
                              <a:gd name="f13" fmla="*/ f4 1 3851"/>
                              <a:gd name="f14" fmla="val f5"/>
                              <a:gd name="f15" fmla="val f6"/>
                              <a:gd name="f16" fmla="val f7"/>
                              <a:gd name="f17" fmla="*/ f11 f0 1"/>
                              <a:gd name="f18" fmla="+- f16 0 f14"/>
                              <a:gd name="f19" fmla="+- f15 0 f14"/>
                              <a:gd name="f20" fmla="*/ f17 1 f2"/>
                              <a:gd name="f21" fmla="*/ f19 1 2076"/>
                              <a:gd name="f22" fmla="*/ f18 1 3851"/>
                              <a:gd name="f23" fmla="+- f20 0 f1"/>
                              <a:gd name="f24" fmla="*/ 0 1 f21"/>
                              <a:gd name="f25" fmla="*/ 921 1 f22"/>
                              <a:gd name="f26" fmla="*/ 2060 1 f21"/>
                              <a:gd name="f27" fmla="*/ 0 1 f22"/>
                              <a:gd name="f28" fmla="*/ 2076 1 f21"/>
                              <a:gd name="f29" fmla="*/ 3851 1 f22"/>
                              <a:gd name="f30" fmla="*/ 2981 1 f22"/>
                              <a:gd name="f31" fmla="*/ f15 1 f21"/>
                              <a:gd name="f32" fmla="*/ f16 1 f22"/>
                              <a:gd name="f33" fmla="*/ f24 f12 1"/>
                              <a:gd name="f34" fmla="*/ f31 f12 1"/>
                              <a:gd name="f35" fmla="*/ f32 f13 1"/>
                              <a:gd name="f36" fmla="*/ f27 f13 1"/>
                              <a:gd name="f37" fmla="*/ f25 f13 1"/>
                              <a:gd name="f38" fmla="*/ f26 f12 1"/>
                              <a:gd name="f39" fmla="*/ f28 f12 1"/>
                              <a:gd name="f40" fmla="*/ f29 f13 1"/>
                              <a:gd name="f41" fmla="*/ f30 f13 1"/>
                            </a:gdLst>
                            <a:ahLst/>
                            <a:cxnLst>
                              <a:cxn ang="3cd4">
                                <a:pos x="hc" y="t"/>
                              </a:cxn>
                              <a:cxn ang="0">
                                <a:pos x="r" y="vc"/>
                              </a:cxn>
                              <a:cxn ang="cd4">
                                <a:pos x="hc" y="b"/>
                              </a:cxn>
                              <a:cxn ang="cd2">
                                <a:pos x="l" y="vc"/>
                              </a:cxn>
                              <a:cxn ang="f23">
                                <a:pos x="f33" y="f37"/>
                              </a:cxn>
                              <a:cxn ang="f23">
                                <a:pos x="f38" y="f36"/>
                              </a:cxn>
                              <a:cxn ang="f23">
                                <a:pos x="f39" y="f40"/>
                              </a:cxn>
                              <a:cxn ang="f23">
                                <a:pos x="f33" y="f41"/>
                              </a:cxn>
                              <a:cxn ang="f23">
                                <a:pos x="f33" y="f37"/>
                              </a:cxn>
                            </a:cxnLst>
                            <a:rect l="f33" t="f36" r="f34" b="f35"/>
                            <a:pathLst>
                              <a:path w="2076" h="3851">
                                <a:moveTo>
                                  <a:pt x="f5" y="f8"/>
                                </a:moveTo>
                                <a:lnTo>
                                  <a:pt x="f9" y="f5"/>
                                </a:lnTo>
                                <a:lnTo>
                                  <a:pt x="f6" y="f7"/>
                                </a:lnTo>
                                <a:lnTo>
                                  <a:pt x="f5" y="f10"/>
                                </a:lnTo>
                                <a:lnTo>
                                  <a:pt x="f5" y="f8"/>
                                </a:lnTo>
                                <a:close/>
                              </a:path>
                            </a:pathLst>
                          </a:custGeom>
                          <a:solidFill>
                            <a:srgbClr val="D3DFEE">
                              <a:alpha val="70000"/>
                            </a:srgbClr>
                          </a:solidFill>
                          <a:ln>
                            <a:noFill/>
                            <a:prstDash val="solid"/>
                          </a:ln>
                        </wps:spPr>
                        <wps:bodyPr lIns="0" tIns="0" rIns="0" bIns="0"/>
                      </wps:wsp>
                      <wps:wsp>
                        <wps:cNvPr id="24" name="Freeform 664"/>
                        <wps:cNvSpPr/>
                        <wps:spPr>
                          <a:xfrm>
                            <a:off x="125903" y="14676"/>
                            <a:ext cx="363327" cy="258235"/>
                          </a:xfrm>
                          <a:custGeom>
                            <a:avLst/>
                            <a:gdLst>
                              <a:gd name="f0" fmla="val 10800000"/>
                              <a:gd name="f1" fmla="val 5400000"/>
                              <a:gd name="f2" fmla="val 180"/>
                              <a:gd name="f3" fmla="val w"/>
                              <a:gd name="f4" fmla="val h"/>
                              <a:gd name="f5" fmla="val 0"/>
                              <a:gd name="f6" fmla="val 6011"/>
                              <a:gd name="f7" fmla="val 3835"/>
                              <a:gd name="f8" fmla="val 17"/>
                              <a:gd name="f9" fmla="val 2629"/>
                              <a:gd name="f10" fmla="val 1239"/>
                              <a:gd name="f11" fmla="+- 0 0 -90"/>
                              <a:gd name="f12" fmla="*/ f3 1 6011"/>
                              <a:gd name="f13" fmla="*/ f4 1 3835"/>
                              <a:gd name="f14" fmla="val f5"/>
                              <a:gd name="f15" fmla="val f6"/>
                              <a:gd name="f16" fmla="val f7"/>
                              <a:gd name="f17" fmla="*/ f11 f0 1"/>
                              <a:gd name="f18" fmla="+- f16 0 f14"/>
                              <a:gd name="f19" fmla="+- f15 0 f14"/>
                              <a:gd name="f20" fmla="*/ f17 1 f2"/>
                              <a:gd name="f21" fmla="*/ f19 1 6011"/>
                              <a:gd name="f22" fmla="*/ f18 1 3835"/>
                              <a:gd name="f23" fmla="+- f20 0 f1"/>
                              <a:gd name="f24" fmla="*/ 0 1 f21"/>
                              <a:gd name="f25" fmla="*/ 0 1 f22"/>
                              <a:gd name="f26" fmla="*/ 17 1 f21"/>
                              <a:gd name="f27" fmla="*/ 3835 1 f22"/>
                              <a:gd name="f28" fmla="*/ 6011 1 f21"/>
                              <a:gd name="f29" fmla="*/ 2629 1 f22"/>
                              <a:gd name="f30" fmla="*/ 1239 1 f22"/>
                              <a:gd name="f31" fmla="*/ f15 1 f21"/>
                              <a:gd name="f32" fmla="*/ f16 1 f22"/>
                              <a:gd name="f33" fmla="*/ f24 f12 1"/>
                              <a:gd name="f34" fmla="*/ f31 f12 1"/>
                              <a:gd name="f35" fmla="*/ f32 f13 1"/>
                              <a:gd name="f36" fmla="*/ f25 f13 1"/>
                              <a:gd name="f37" fmla="*/ f26 f12 1"/>
                              <a:gd name="f38" fmla="*/ f27 f13 1"/>
                              <a:gd name="f39" fmla="*/ f28 f12 1"/>
                              <a:gd name="f40" fmla="*/ f29 f13 1"/>
                              <a:gd name="f41" fmla="*/ f30 f13 1"/>
                            </a:gdLst>
                            <a:ahLst/>
                            <a:cxnLst>
                              <a:cxn ang="3cd4">
                                <a:pos x="hc" y="t"/>
                              </a:cxn>
                              <a:cxn ang="0">
                                <a:pos x="r" y="vc"/>
                              </a:cxn>
                              <a:cxn ang="cd4">
                                <a:pos x="hc" y="b"/>
                              </a:cxn>
                              <a:cxn ang="cd2">
                                <a:pos x="l" y="vc"/>
                              </a:cxn>
                              <a:cxn ang="f23">
                                <a:pos x="f33" y="f36"/>
                              </a:cxn>
                              <a:cxn ang="f23">
                                <a:pos x="f37" y="f38"/>
                              </a:cxn>
                              <a:cxn ang="f23">
                                <a:pos x="f39" y="f40"/>
                              </a:cxn>
                              <a:cxn ang="f23">
                                <a:pos x="f39" y="f41"/>
                              </a:cxn>
                              <a:cxn ang="f23">
                                <a:pos x="f33" y="f36"/>
                              </a:cxn>
                            </a:cxnLst>
                            <a:rect l="f33" t="f36" r="f34" b="f35"/>
                            <a:pathLst>
                              <a:path w="6011" h="3835">
                                <a:moveTo>
                                  <a:pt x="f5" y="f5"/>
                                </a:moveTo>
                                <a:lnTo>
                                  <a:pt x="f8" y="f7"/>
                                </a:lnTo>
                                <a:lnTo>
                                  <a:pt x="f6" y="f9"/>
                                </a:lnTo>
                                <a:lnTo>
                                  <a:pt x="f6" y="f10"/>
                                </a:lnTo>
                                <a:lnTo>
                                  <a:pt x="f5" y="f5"/>
                                </a:lnTo>
                                <a:close/>
                              </a:path>
                            </a:pathLst>
                          </a:custGeom>
                          <a:solidFill>
                            <a:srgbClr val="A7BFDE">
                              <a:alpha val="70000"/>
                            </a:srgbClr>
                          </a:solidFill>
                          <a:ln>
                            <a:noFill/>
                            <a:prstDash val="solid"/>
                          </a:ln>
                        </wps:spPr>
                        <wps:bodyPr lIns="0" tIns="0" rIns="0" bIns="0"/>
                      </wps:wsp>
                      <wps:wsp>
                        <wps:cNvPr id="25" name="Freeform 665"/>
                        <wps:cNvSpPr/>
                        <wps:spPr>
                          <a:xfrm>
                            <a:off x="489231" y="29352"/>
                            <a:ext cx="247939" cy="231105"/>
                          </a:xfrm>
                          <a:custGeom>
                            <a:avLst/>
                            <a:gdLst>
                              <a:gd name="f0" fmla="val 10800000"/>
                              <a:gd name="f1" fmla="val 5400000"/>
                              <a:gd name="f2" fmla="val 180"/>
                              <a:gd name="f3" fmla="val w"/>
                              <a:gd name="f4" fmla="val h"/>
                              <a:gd name="f5" fmla="val 0"/>
                              <a:gd name="f6" fmla="val 4102"/>
                              <a:gd name="f7" fmla="val 3432"/>
                              <a:gd name="f8" fmla="val 1038"/>
                              <a:gd name="f9" fmla="val 2411"/>
                              <a:gd name="f10" fmla="+- 0 0 -90"/>
                              <a:gd name="f11" fmla="*/ f3 1 4102"/>
                              <a:gd name="f12" fmla="*/ f4 1 3432"/>
                              <a:gd name="f13" fmla="val f5"/>
                              <a:gd name="f14" fmla="val f6"/>
                              <a:gd name="f15" fmla="val f7"/>
                              <a:gd name="f16" fmla="*/ f10 f0 1"/>
                              <a:gd name="f17" fmla="+- f15 0 f13"/>
                              <a:gd name="f18" fmla="+- f14 0 f13"/>
                              <a:gd name="f19" fmla="*/ f16 1 f2"/>
                              <a:gd name="f20" fmla="*/ f18 1 4102"/>
                              <a:gd name="f21" fmla="*/ f17 1 3432"/>
                              <a:gd name="f22" fmla="+- f19 0 f1"/>
                              <a:gd name="f23" fmla="*/ 0 1 f20"/>
                              <a:gd name="f24" fmla="*/ 1038 1 f21"/>
                              <a:gd name="f25" fmla="*/ 2411 1 f21"/>
                              <a:gd name="f26" fmla="*/ 4102 1 f20"/>
                              <a:gd name="f27" fmla="*/ 3432 1 f21"/>
                              <a:gd name="f28" fmla="*/ 0 1 f21"/>
                              <a:gd name="f29" fmla="*/ f14 1 f20"/>
                              <a:gd name="f30" fmla="*/ f15 1 f21"/>
                              <a:gd name="f31" fmla="*/ f23 f11 1"/>
                              <a:gd name="f32" fmla="*/ f29 f11 1"/>
                              <a:gd name="f33" fmla="*/ f30 f12 1"/>
                              <a:gd name="f34" fmla="*/ f28 f12 1"/>
                              <a:gd name="f35" fmla="*/ f24 f12 1"/>
                              <a:gd name="f36" fmla="*/ f25 f12 1"/>
                              <a:gd name="f37" fmla="*/ f26 f11 1"/>
                              <a:gd name="f38" fmla="*/ f27 f12 1"/>
                            </a:gdLst>
                            <a:ahLst/>
                            <a:cxnLst>
                              <a:cxn ang="3cd4">
                                <a:pos x="hc" y="t"/>
                              </a:cxn>
                              <a:cxn ang="0">
                                <a:pos x="r" y="vc"/>
                              </a:cxn>
                              <a:cxn ang="cd4">
                                <a:pos x="hc" y="b"/>
                              </a:cxn>
                              <a:cxn ang="cd2">
                                <a:pos x="l" y="vc"/>
                              </a:cxn>
                              <a:cxn ang="f22">
                                <a:pos x="f31" y="f35"/>
                              </a:cxn>
                              <a:cxn ang="f22">
                                <a:pos x="f31" y="f36"/>
                              </a:cxn>
                              <a:cxn ang="f22">
                                <a:pos x="f37" y="f38"/>
                              </a:cxn>
                              <a:cxn ang="f22">
                                <a:pos x="f37" y="f34"/>
                              </a:cxn>
                              <a:cxn ang="f22">
                                <a:pos x="f31" y="f35"/>
                              </a:cxn>
                            </a:cxnLst>
                            <a:rect l="f31" t="f34" r="f32" b="f33"/>
                            <a:pathLst>
                              <a:path w="4102" h="3432">
                                <a:moveTo>
                                  <a:pt x="f5" y="f8"/>
                                </a:moveTo>
                                <a:lnTo>
                                  <a:pt x="f5" y="f9"/>
                                </a:lnTo>
                                <a:lnTo>
                                  <a:pt x="f6" y="f7"/>
                                </a:lnTo>
                                <a:lnTo>
                                  <a:pt x="f6" y="f5"/>
                                </a:lnTo>
                                <a:lnTo>
                                  <a:pt x="f5" y="f8"/>
                                </a:lnTo>
                                <a:close/>
                              </a:path>
                            </a:pathLst>
                          </a:custGeom>
                          <a:solidFill>
                            <a:srgbClr val="D3DFEE">
                              <a:alpha val="70000"/>
                            </a:srgbClr>
                          </a:solidFill>
                          <a:ln>
                            <a:noFill/>
                            <a:prstDash val="solid"/>
                          </a:ln>
                        </wps:spPr>
                        <wps:bodyPr lIns="0" tIns="0" rIns="0" bIns="0"/>
                      </wps:wsp>
                    </wpg:grpSp>
                    <wps:wsp>
                      <wps:cNvPr id="26" name="Text Box 666"/>
                      <wps:cNvSpPr txBox="1"/>
                      <wps:spPr>
                        <a:xfrm>
                          <a:off x="66037" y="0"/>
                          <a:ext cx="671827" cy="231772"/>
                        </a:xfrm>
                        <a:prstGeom prst="rect">
                          <a:avLst/>
                        </a:prstGeom>
                      </wps:spPr>
                      <wps:txbx>
                        <w:txbxContent>
                          <w:p w:rsidR="00F87C93" w:rsidRDefault="00F41303">
                            <w:pPr>
                              <w:jc w:val="center"/>
                              <w:rPr>
                                <w:color w:val="4F81BD"/>
                              </w:rPr>
                            </w:pPr>
                          </w:p>
                          <w:p w:rsidR="00F87C93" w:rsidRDefault="00F41303"/>
                        </w:txbxContent>
                      </wps:txbx>
                      <wps:bodyPr vert="horz" wrap="square" lIns="91440" tIns="0" rIns="91440" bIns="0" anchor="t" anchorCtr="0" compatLnSpc="0"/>
                    </wps:wsp>
                  </wpg:wgp>
                </a:graphicData>
              </a:graphic>
            </wp:anchor>
          </w:drawing>
        </mc:Choice>
        <mc:Fallback>
          <w:pict>
            <v:group id="Group 654" o:spid="_x0000_s1055" style="position:absolute;margin-left:0;margin-top:0;width:58.1pt;height:48.5pt;z-index:251661312;mso-position-horizontal-relative:page;mso-position-vertical-relative:page" coordsize="7378,6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">
              <v:group id="Group 655" o:spid="_x0000_s1056" style="position:absolute;top:3295;width:7372;height:2864" coordsize="7372,28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656" o:spid="_x0000_s1057" style="position:absolute;top:214;width:7367;height:2390" coordsize="7367,23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Freeform 657" o:spid="_x0000_s1058" style="position:absolute;top:248;width:4310;height:1928;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lo0sIA&#10;AADbAAAADwAAAGRycy9kb3ducmV2LnhtbERPTWvCQBC9C/6HZYTedGOFqqkbkUIh0ENrLNTjkJ0m&#10;IdnZdHc18d93CwVv83ifs9uPphNXcr6xrGC5SEAQl1Y3XCn4PL3ONyB8QNbYWSYFN/Kwz6aTHaba&#10;DnykaxEqEUPYp6igDqFPpfRlTQb9wvbEkfu2zmCI0FVSOxxiuOnkY5I8SYMNx4Yae3qpqWyLi1FA&#10;1QqL9/ztp2nHr9vAzp63H7lSD7Px8Awi0Bju4n93ruP8Nfz9E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WjSwgAAANsAAAAPAAAAAAAAAAAAAAAAAJgCAABkcnMvZG93&#10;bnJldi54bWxQSwUGAAAAAAQABAD1AAAAhwMAAAAA&#10;" path="m,l17,2863,7132,2578r,-2378l,xe" fillcolor="#a7bfde" stroked="f">
                    <v:fill opacity="32896f"/>
                    <v:path arrowok="t" o:connecttype="custom" o:connectlocs="215542,0;431084,96391;215542,192782;0,96391;0,0;1028,192782;431084,173591;431084,13467;0,0" o:connectangles="270,0,90,180,0,0,0,0,0" textboxrect="0,0,7132,2863"/>
                  </v:shape>
                  <v:shape id="Freeform 658" o:spid="_x0000_s1059" style="position:absolute;left:4310;width:2095;height:239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E/5cQA&#10;AADbAAAADwAAAGRycy9kb3ducmV2LnhtbESPzW7CQAyE75V4h5WRuJUNUCEUWBAgVaWXVvw8gJU1&#10;SUTWG7Kbn759fajUm60Zz3ze7AZXqY6aUHo2MJsmoIgzb0vODdyu768rUCEiW6w8k4EfCrDbjl42&#10;mFrf85m6S8yVhHBI0UARY51qHbKCHIapr4lFu/vGYZS1ybVtsJdwV+l5kiy1w5KlocCajgVlj0vr&#10;DHTPsy4/5u3ysFr037R4fn2+Va0xk/GwX4OKNMR/89/1yQq+wMovMoD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RP+XEAAAA2wAAAA8AAAAAAAAAAAAAAAAAmAIAAGRycy9k&#10;b3ducmV2LnhtbFBLBQYAAAAABAAEAPUAAACJAwAAAAA=&#10;" path="m,569l,2930r3466,620l3466,,,569xe" fillcolor="#d3dfee" stroked="f">
                    <v:fill opacity="32896f"/>
                    <v:path arrowok="t" o:connecttype="custom" o:connectlocs="104749,0;209498,119521;104749,239042;0,119521;0,38314;0,197294;209498,239042;209498,0;0,38314" o:connectangles="270,0,90,180,0,0,0,0,0" textboxrect="0,0,3466,3550"/>
                  </v:shape>
                  <v:shape id="Freeform 659" o:spid="_x0000_s1060" style="position:absolute;left:6405;width:962;height:239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qfhsIA&#10;AADbAAAADwAAAGRycy9kb3ducmV2LnhtbERPS2vCQBC+F/oflil4KXViBbGpq4hg8VDFF0JvQ3aa&#10;hGZnQ3Zj4r/vCoXe5uN7zmzR20pdufGlEw2jYQKKJXOmlFzD+bR+mYLygcRQ5YQ13NjDYv74MKPU&#10;uE4OfD2GXMUQ8SlpKEKoU0SfFWzJD13NErlv11gKETY5moa6GG4rfE2SCVoqJTYUVPOq4Ozn2FoN&#10;h8+vj+4yrrb7dvd8Q2lxXApqPXjql++gAvfhX/zn3pg4/w3uv8QDc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Cp+GwgAAANsAAAAPAAAAAAAAAAAAAAAAAJgCAABkcnMvZG93&#10;bnJldi54bWxQSwUGAAAAAAQABAD1AAAAhwMAAAAA&#10;" path="m,l,3550,1591,2746r,-2009l,xe" fillcolor="#a7bfde" stroked="f">
                    <v:fill opacity="32896f"/>
                    <v:path arrowok="t" o:connecttype="custom" o:connectlocs="48084,0;96167,119521;48084,239042;0,119521;0,0;0,239042;96167,184904;96167,49626;0,0" o:connectangles="270,0,90,180,0,0,0,0,0" textboxrect="0,0,1591,3550"/>
                  </v:shape>
                </v:group>
                <v:shape id="Freeform 660" o:spid="_x0000_s1061" style="position:absolute;left:4882;top:451;width:2490;height:1961;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zUcAA&#10;AADbAAAADwAAAGRycy9kb3ducmV2LnhtbERPzWrCQBC+F/oOyxR6qxsl2JK6ilSEWrwYfYAhOyax&#10;2dklu8b49p2D0OPH979Yja5TA/Wx9WxgOslAEVfetlwbOB23bx+gYkK22HkmA3eKsFo+Py2wsP7G&#10;BxrKVCsJ4ViggSalUGgdq4YcxokPxMKdfe8wCexrbXu8Sbjr9CzL5tphy9LQYKCvhqrf8uqkpPzp&#10;hjzPt/sT1WEa3i+7uN4Y8/oyrj9BJRrTv/jh/rYGZrJevsg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WzUcAAAADbAAAADwAAAAAAAAAAAAAAAACYAgAAZHJzL2Rvd25y&#10;ZXYueG1sUEsFBgAAAAAEAAQA9QAAAIUDAAAAAA==&#10;" path="m1,251l,2662r4120,251l4120,,1,251xe" fillcolor="#d8d8d8" stroked="f">
                  <v:path arrowok="t" o:connecttype="custom" o:connectlocs="124514,0;249027,98079;124514,196157;0,98079;60,16902;0,179255;249027,196157;249027,0;60,16902" o:connectangles="270,0,90,180,0,0,0,0,0" textboxrect="0,0,4120,2913"/>
                </v:shape>
                <v:shape id="Freeform 661" o:spid="_x0000_s1062" style="position:absolute;left:2484;width:2408;height:2852;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bmOcQA&#10;AADbAAAADwAAAGRycy9kb3ducmV2LnhtbESPQWvCQBSE7wX/w/KE3pqNQiVNXaWI0noIWBvw+sg+&#10;k9Ds27C7mvTfdwXB4zAz3zDL9Wg6cSXnW8sKZkkKgriyuuVaQfmze8lA+ICssbNMCv7Iw3o1eVpi&#10;ru3A33Q9hlpECPscFTQh9LmUvmrIoE9sTxy9s3UGQ5SultrhEOGmk/M0XUiDLceFBnvaNFT9Hi9G&#10;wTAUWavpdB7dvt++FYfy9fOUKvU8HT/eQQQawyN8b39pBfMZ3L7E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G5jnEAAAA2wAAAA8AAAAAAAAAAAAAAAAAmAIAAGRycy9k&#10;b3ducmV2LnhtbFBLBQYAAAAABAAEAPUAAACJAwAAAAA=&#10;" path="m,l,4236,3985,3349r,-2428l,xe" fillcolor="#bfbfbf" stroked="f">
                  <v:path arrowok="t" o:connecttype="custom" o:connectlocs="120436,0;240871,142619;120436,285237;0,142619;0,0;0,285237;240871,225510;240871,62017;0,0" o:connectangles="270,0,90,180,0,0,0,0,0" textboxrect="0,0,3985,4236"/>
                </v:shape>
                <v:shape id="Freeform 662" o:spid="_x0000_s1063" style="position:absolute;left:14;width:2470;height:286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zkIsMA&#10;AADbAAAADwAAAGRycy9kb3ducmV2LnhtbESPQWsCMRSE74X+h/AKvdVs99DW1ShSFKWe1Lbnx+a5&#10;CW5elk3U6K83QqHHYWa+YcbT5Fpxoj5YzwpeBwUI4tpry42C793i5QNEiMgaW8+k4EIBppPHhzFW&#10;2p95Q6dtbESGcKhQgYmxq6QMtSGHYeA74uztfe8wZtk3Uvd4znDXyrIo3qRDy3nBYEefhurD9ugU&#10;rO3P73U+XAw3Zme+Vkeb3tfLpNTzU5qNQERK8T/8115pBWUJ9y/5B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zkIsMAAADbAAAADwAAAAAAAAAAAAAAAACYAgAAZHJzL2Rv&#10;d25yZXYueG1sUEsFBgAAAAAEAAQA9QAAAIgDAAAAAA==&#10;" path="m4086,r-2,4253l,3198,,1072,4086,xe" fillcolor="#d8d8d8" stroked="f">
                  <v:path arrowok="t" o:connecttype="custom" o:connectlocs="123485,0;246970,143190;123485,286380;0,143190;246970,0;246849,286380;0,215341;0,72184;246970,0" o:connectangles="270,0,90,180,0,0,0,0,0" textboxrect="0,0,4086,4253"/>
                </v:shape>
                <v:shape id="Freeform 663" o:spid="_x0000_s1064" style="position:absolute;left:13;top:146;width:1255;height:2593;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aMMA&#10;AADbAAAADwAAAGRycy9kb3ducmV2LnhtbESPS2vCQBSF9wX/w3CF7nTStPURHYNYCi50USu4vWau&#10;SWjmTshMHv33TkHo8nAeH2edDqYSHTWutKzgZRqBIM6sLjlXcP7+nCxAOI+ssbJMCn7JQboZPa0x&#10;0bbnL+pOPhdhhF2CCgrv60RKlxVk0E1tTRy8m20M+iCbXOoG+zBuKhlH0UwaLDkQCqxpV1D2c2pN&#10;gCAd5m13OS4Pw1VG+sPWs/c3pZ7Hw3YFwtPg/8OP9l4riF/h70v4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taMMAAADbAAAADwAAAAAAAAAAAAAAAACYAgAAZHJzL2Rv&#10;d25yZXYueG1sUEsFBgAAAAAEAAQA9QAAAIgDAAAAAA==&#10;" path="m,921l2060,r16,3851l,2981,,921xe" fillcolor="#d3dfee" stroked="f">
                  <v:fill opacity="46003f"/>
                  <v:path arrowok="t" o:connecttype="custom" o:connectlocs="62742,0;125483,129657;62742,259314;0,129657;0,62017;124516,0;125483,259314;0,200731;0,62017" o:connectangles="270,0,90,180,0,0,0,0,0" textboxrect="0,0,2076,3851"/>
                </v:shape>
                <v:shape id="Freeform 664" o:spid="_x0000_s1065" style="position:absolute;left:1259;top:146;width:3633;height:2583;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KxncQA&#10;AADbAAAADwAAAGRycy9kb3ducmV2LnhtbESPQWsCMRSE74X+h/AKvZSaXZFStkYpQsGLLmoPPT42&#10;r7uLm5dt8qrpvzeC0OMwM98w82VygzpRiL1nA+WkAEXceNtza+Dz8PH8CioKssXBMxn4owjLxf3d&#10;HCvrz7yj015alSEcKzTQiYyV1rHpyGGc+JE4e98+OJQsQ6ttwHOGu0FPi+JFO+w5L3Q40qqj5rj/&#10;dQbSqiy3w1M8hq/6RxLV0tblxpjHh/T+BkooyX/41l5bA9MZXL/kH6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sZ3EAAAA2wAAAA8AAAAAAAAAAAAAAAAAmAIAAGRycy9k&#10;b3ducmV2LnhtbFBLBQYAAAAABAAEAPUAAACJAwAAAAA=&#10;" path="m,l17,3835,6011,2629r,-1390l,xe" fillcolor="#a7bfde" stroked="f">
                  <v:fill opacity="46003f"/>
                  <v:path arrowok="t" o:connecttype="custom" o:connectlocs="181664,0;363327,129118;181664,258235;0,129118;0,0;1028,258235;363327,177027;363327,83430;0,0" o:connectangles="270,0,90,180,0,0,0,0,0" textboxrect="0,0,6011,3835"/>
                </v:shape>
                <v:shape id="Freeform 665" o:spid="_x0000_s1066" style="position:absolute;left:4892;top:293;width:2479;height:2311;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akC8YA&#10;AADbAAAADwAAAGRycy9kb3ducmV2LnhtbESPQWvCQBSE74X+h+UVequbplhC6ipVkIjWg7YXb4/s&#10;M4lm34bdVaO/3i0Uehxm5htmNOlNK87kfGNZwesgAUFcWt1wpeDne/6SgfABWWNrmRRcycNk/Pgw&#10;wlzbC2/ovA2ViBD2OSqoQ+hyKX1Zk0E/sB1x9PbWGQxRukpqh5cIN61Mk+RdGmw4LtTY0aym8rg9&#10;GQVfbzbdHbPb7DBdFpvdOi1WDgulnp/6zw8QgfrwH/5rL7SCdAi/X+IPkO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0akC8YAAADbAAAADwAAAAAAAAAAAAAAAACYAgAAZHJz&#10;L2Rvd25yZXYueG1sUEsFBgAAAAAEAAQA9QAAAIsDAAAAAA==&#10;" path="m,1038l,2411,4102,3432,4102,,,1038xe" fillcolor="#d3dfee" stroked="f">
                  <v:fill opacity="46003f"/>
                  <v:path arrowok="t" o:connecttype="custom" o:connectlocs="123970,0;247939,115553;123970,231105;0,115553;0,69897;0,162353;247939,231105;247939,0;0,69897" o:connectangles="270,0,90,180,0,0,0,0,0" textboxrect="0,0,4102,3432"/>
                </v:shape>
              </v:group>
              <v:shapetype id="_x0000_t202" coordsize="21600,21600" o:spt="202" path="m,l,21600r21600,l21600,xe">
                <v:stroke joinstyle="miter"/>
                <v:path gradientshapeok="t" o:connecttype="rect"/>
              </v:shapetype>
              <v:shape id="Text Box 666" o:spid="_x0000_s1067" type="#_x0000_t202" style="position:absolute;left:660;width:6718;height:23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pMMA&#10;AADbAAAADwAAAGRycy9kb3ducmV2LnhtbESPwW7CMBBE70j8g7VIvRGHHFAVMIhWAvVAD1A+YBVv&#10;45R4HdmGJHx9jVSpx9HMvNGst4NtxZ18aBwrWGQ5COLK6YZrBZev/fwVRIjIGlvHpGCkANvNdLLG&#10;UrueT3Q/x1okCIcSFZgYu1LKUBmyGDLXESfv23mLMUlfS+2xT3DbyiLPl9Jiw2nBYEfvhqrr+WYV&#10;2Mfi4Y+I9ucwFth3ozl8Ht+UepkNuxWISEP8D/+1P7SCYgnPL+kH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UpMMAAADbAAAADwAAAAAAAAAAAAAAAACYAgAAZHJzL2Rv&#10;d25yZXYueG1sUEsFBgAAAAAEAAQA9QAAAIgDAAAAAA==&#10;" filled="f" stroked="f">
                <v:textbox inset=",0,,0">
                  <w:txbxContent>
                    <w:p w:rsidR="00F87C93" w:rsidRDefault="00F41303">
                      <w:pPr>
                        <w:jc w:val="center"/>
                        <w:rPr>
                          <w:color w:val="4F81BD"/>
                        </w:rPr>
                      </w:pPr>
                    </w:p>
                    <w:p w:rsidR="00F87C93" w:rsidRDefault="00F41303"/>
                  </w:txbxContent>
                </v:textbox>
              </v:shape>
              <w10:wrap anchorx="page" anchory="page"/>
            </v:group>
          </w:pict>
        </mc:Fallback>
      </mc:AlternateContent>
    </w:r>
    <w:r>
      <w:rPr>
        <w:color w:val="808080"/>
      </w:rPr>
      <w:t xml:space="preserve"> | Copyright 2012 © </w:t>
    </w:r>
    <w:r>
      <w:rPr>
        <w:color w:val="808080"/>
      </w:rPr>
      <w:t>phpBB Group. All rights Reserved | Licence: GPL v2 and MIT</w:t>
    </w:r>
  </w:p>
  <w:p w:rsidR="00F87C93" w:rsidRDefault="00F413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1303" w:rsidRDefault="00F41303">
      <w:pPr>
        <w:spacing w:after="0" w:line="240" w:lineRule="auto"/>
      </w:pPr>
      <w:r>
        <w:rPr>
          <w:color w:val="000000"/>
        </w:rPr>
        <w:separator/>
      </w:r>
    </w:p>
  </w:footnote>
  <w:footnote w:type="continuationSeparator" w:id="0">
    <w:p w:rsidR="00F41303" w:rsidRDefault="00F413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Header"/>
      <w:tabs>
        <w:tab w:val="left" w:pos="2580"/>
        <w:tab w:val="left" w:pos="2985"/>
      </w:tabs>
      <w:spacing w:after="120" w:line="276" w:lineRule="auto"/>
      <w:jc w:val="center"/>
    </w:pPr>
    <w:r>
      <w:rPr>
        <w:b/>
        <w:bCs/>
        <w:color w:val="1F497D"/>
        <w:sz w:val="28"/>
        <w:szCs w:val="28"/>
      </w:rPr>
      <w:t>Extensions Meta-Data File Specification</w:t>
    </w:r>
  </w:p>
  <w:p w:rsidR="00F87C93" w:rsidRDefault="00F41303">
    <w:pPr>
      <w:pStyle w:val="Header"/>
      <w:tabs>
        <w:tab w:val="left" w:pos="2580"/>
        <w:tab w:val="left" w:pos="2985"/>
      </w:tabs>
      <w:spacing w:after="120" w:line="276" w:lineRule="auto"/>
      <w:jc w:val="center"/>
    </w:pPr>
    <w:proofErr w:type="gramStart"/>
    <w:r>
      <w:rPr>
        <w:color w:val="4F81BD"/>
      </w:rPr>
      <w:t>phpBB</w:t>
    </w:r>
    <w:proofErr w:type="gramEnd"/>
    <w:r>
      <w:rPr>
        <w:color w:val="4F81BD"/>
      </w:rPr>
      <w:t xml:space="preserve"> 3.1.x</w:t>
    </w:r>
  </w:p>
  <w:p w:rsidR="00F87C93" w:rsidRDefault="00F41303">
    <w:pPr>
      <w:pStyle w:val="Header"/>
      <w:pBdr>
        <w:bottom w:val="single" w:sz="4" w:space="1" w:color="A5A5A5"/>
      </w:pBdr>
      <w:tabs>
        <w:tab w:val="left" w:pos="2580"/>
        <w:tab w:val="left" w:pos="2985"/>
      </w:tabs>
      <w:spacing w:after="120" w:line="276" w:lineRule="auto"/>
      <w:jc w:val="center"/>
    </w:pPr>
    <w:r>
      <w:rPr>
        <w:color w:val="7F7F7F"/>
      </w:rPr>
      <w:t>Michael C</w:t>
    </w:r>
    <w:r w:rsidR="001B6D37">
      <w:rPr>
        <w:color w:val="7F7F7F"/>
      </w:rPr>
      <w:t xml:space="preserve"> (Unknown Bliss) and the phpBB Extensions &amp; Development Teams</w:t>
    </w:r>
  </w:p>
  <w:p w:rsidR="00F87C93" w:rsidRDefault="00F4130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C93" w:rsidRDefault="00F41303">
    <w:pPr>
      <w:pStyle w:val="Header"/>
      <w:tabs>
        <w:tab w:val="left" w:pos="2580"/>
        <w:tab w:val="left" w:pos="2985"/>
      </w:tabs>
      <w:spacing w:after="120" w:line="276" w:lineRule="auto"/>
      <w:jc w:val="center"/>
    </w:pPr>
    <w:r>
      <w:rPr>
        <w:b/>
        <w:bCs/>
        <w:color w:val="1F497D"/>
        <w:sz w:val="28"/>
        <w:szCs w:val="28"/>
      </w:rPr>
      <w:t>Extensions Meta-Data File Specification</w:t>
    </w:r>
  </w:p>
  <w:p w:rsidR="00F87C93" w:rsidRDefault="00F41303">
    <w:pPr>
      <w:pStyle w:val="Header"/>
      <w:tabs>
        <w:tab w:val="left" w:pos="2580"/>
        <w:tab w:val="left" w:pos="2985"/>
      </w:tabs>
      <w:spacing w:after="120" w:line="276" w:lineRule="auto"/>
      <w:jc w:val="center"/>
    </w:pPr>
    <w:proofErr w:type="gramStart"/>
    <w:r>
      <w:rPr>
        <w:color w:val="4F81BD"/>
      </w:rPr>
      <w:t>phpBB</w:t>
    </w:r>
    <w:proofErr w:type="gramEnd"/>
    <w:r>
      <w:rPr>
        <w:color w:val="4F81BD"/>
      </w:rPr>
      <w:t xml:space="preserve"> 3.1.x</w:t>
    </w:r>
  </w:p>
  <w:p w:rsidR="00F87C93" w:rsidRDefault="00F41303">
    <w:pPr>
      <w:pStyle w:val="Header"/>
      <w:pBdr>
        <w:bottom w:val="single" w:sz="4" w:space="1" w:color="A5A5A5"/>
      </w:pBdr>
      <w:tabs>
        <w:tab w:val="left" w:pos="2580"/>
        <w:tab w:val="left" w:pos="2985"/>
      </w:tabs>
      <w:spacing w:after="120" w:line="276" w:lineRule="auto"/>
      <w:jc w:val="center"/>
    </w:pPr>
    <w:r>
      <w:rPr>
        <w:color w:val="7F7F7F"/>
      </w:rPr>
      <w:t>Michael C</w:t>
    </w:r>
  </w:p>
  <w:p w:rsidR="00F87C93" w:rsidRDefault="00F413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43005"/>
    <w:multiLevelType w:val="hybridMultilevel"/>
    <w:tmpl w:val="B9B61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E64F81"/>
    <w:multiLevelType w:val="multilevel"/>
    <w:tmpl w:val="835CD0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444F42F0"/>
    <w:multiLevelType w:val="multilevel"/>
    <w:tmpl w:val="5770D1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676E35"/>
    <w:rsid w:val="001A364F"/>
    <w:rsid w:val="001B6D37"/>
    <w:rsid w:val="003F49F5"/>
    <w:rsid w:val="00676E35"/>
    <w:rsid w:val="007361A8"/>
    <w:rsid w:val="00932C72"/>
    <w:rsid w:val="00F413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9F5"/>
  </w:style>
  <w:style w:type="paragraph" w:styleId="Heading1">
    <w:name w:val="heading 1"/>
    <w:basedOn w:val="Normal"/>
    <w:next w:val="Normal"/>
    <w:link w:val="Heading1Char"/>
    <w:uiPriority w:val="9"/>
    <w:qFormat/>
    <w:rsid w:val="003F49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9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49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49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49F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49F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49F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F49F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9F5"/>
    <w:pPr>
      <w:spacing w:after="0" w:line="240" w:lineRule="auto"/>
    </w:pPr>
  </w:style>
  <w:style w:type="paragraph" w:styleId="BalloonText">
    <w:name w:val="Balloon Text"/>
    <w:basedOn w:val="Normal"/>
    <w:pPr>
      <w:suppressAutoHyphens/>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13"/>
        <w:tab w:val="right" w:pos="9026"/>
      </w:tabs>
      <w:suppressAutoHyphen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uppressAutoHyphen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3F49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49F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F49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9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49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49F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F49F5"/>
    <w:pPr>
      <w:ind w:left="720"/>
      <w:contextualSpacing/>
    </w:pPr>
  </w:style>
  <w:style w:type="character" w:styleId="Hyperlink">
    <w:name w:val="Hyperlink"/>
    <w:basedOn w:val="DefaultParagraphFont"/>
    <w:rPr>
      <w:color w:val="0000FF"/>
      <w:u w:val="single"/>
    </w:rPr>
  </w:style>
  <w:style w:type="character" w:customStyle="1" w:styleId="Heading3Char">
    <w:name w:val="Heading 3 Char"/>
    <w:basedOn w:val="DefaultParagraphFont"/>
    <w:link w:val="Heading3"/>
    <w:uiPriority w:val="9"/>
    <w:semiHidden/>
    <w:rsid w:val="003F49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49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49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49F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49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49F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F49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49F5"/>
    <w:pPr>
      <w:spacing w:line="240" w:lineRule="auto"/>
    </w:pPr>
    <w:rPr>
      <w:b/>
      <w:bCs/>
      <w:color w:val="4F81BD" w:themeColor="accent1"/>
      <w:sz w:val="18"/>
      <w:szCs w:val="18"/>
    </w:rPr>
  </w:style>
  <w:style w:type="character" w:styleId="Strong">
    <w:name w:val="Strong"/>
    <w:basedOn w:val="DefaultParagraphFont"/>
    <w:uiPriority w:val="22"/>
    <w:qFormat/>
    <w:rsid w:val="003F49F5"/>
    <w:rPr>
      <w:b/>
      <w:bCs/>
    </w:rPr>
  </w:style>
  <w:style w:type="character" w:styleId="Emphasis">
    <w:name w:val="Emphasis"/>
    <w:basedOn w:val="DefaultParagraphFont"/>
    <w:uiPriority w:val="20"/>
    <w:qFormat/>
    <w:rsid w:val="003F49F5"/>
    <w:rPr>
      <w:i/>
      <w:iCs/>
    </w:rPr>
  </w:style>
  <w:style w:type="paragraph" w:styleId="Quote">
    <w:name w:val="Quote"/>
    <w:basedOn w:val="Normal"/>
    <w:next w:val="Normal"/>
    <w:link w:val="QuoteChar"/>
    <w:uiPriority w:val="29"/>
    <w:qFormat/>
    <w:rsid w:val="003F49F5"/>
    <w:rPr>
      <w:i/>
      <w:iCs/>
      <w:color w:val="000000" w:themeColor="text1"/>
    </w:rPr>
  </w:style>
  <w:style w:type="character" w:customStyle="1" w:styleId="QuoteChar">
    <w:name w:val="Quote Char"/>
    <w:basedOn w:val="DefaultParagraphFont"/>
    <w:link w:val="Quote"/>
    <w:uiPriority w:val="29"/>
    <w:rsid w:val="003F49F5"/>
    <w:rPr>
      <w:i/>
      <w:iCs/>
      <w:color w:val="000000" w:themeColor="text1"/>
    </w:rPr>
  </w:style>
  <w:style w:type="paragraph" w:styleId="IntenseQuote">
    <w:name w:val="Intense Quote"/>
    <w:basedOn w:val="Normal"/>
    <w:next w:val="Normal"/>
    <w:link w:val="IntenseQuoteChar"/>
    <w:uiPriority w:val="30"/>
    <w:qFormat/>
    <w:rsid w:val="003F49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49F5"/>
    <w:rPr>
      <w:b/>
      <w:bCs/>
      <w:i/>
      <w:iCs/>
      <w:color w:val="4F81BD" w:themeColor="accent1"/>
    </w:rPr>
  </w:style>
  <w:style w:type="character" w:styleId="SubtleEmphasis">
    <w:name w:val="Subtle Emphasis"/>
    <w:basedOn w:val="DefaultParagraphFont"/>
    <w:uiPriority w:val="19"/>
    <w:qFormat/>
    <w:rsid w:val="003F49F5"/>
    <w:rPr>
      <w:i/>
      <w:iCs/>
      <w:color w:val="808080" w:themeColor="text1" w:themeTint="7F"/>
    </w:rPr>
  </w:style>
  <w:style w:type="character" w:styleId="IntenseEmphasis">
    <w:name w:val="Intense Emphasis"/>
    <w:basedOn w:val="DefaultParagraphFont"/>
    <w:uiPriority w:val="21"/>
    <w:qFormat/>
    <w:rsid w:val="003F49F5"/>
    <w:rPr>
      <w:b/>
      <w:bCs/>
      <w:i/>
      <w:iCs/>
      <w:color w:val="4F81BD" w:themeColor="accent1"/>
    </w:rPr>
  </w:style>
  <w:style w:type="character" w:styleId="SubtleReference">
    <w:name w:val="Subtle Reference"/>
    <w:basedOn w:val="DefaultParagraphFont"/>
    <w:uiPriority w:val="31"/>
    <w:qFormat/>
    <w:rsid w:val="003F49F5"/>
    <w:rPr>
      <w:smallCaps/>
      <w:color w:val="C0504D" w:themeColor="accent2"/>
      <w:u w:val="single"/>
    </w:rPr>
  </w:style>
  <w:style w:type="character" w:styleId="IntenseReference">
    <w:name w:val="Intense Reference"/>
    <w:basedOn w:val="DefaultParagraphFont"/>
    <w:uiPriority w:val="32"/>
    <w:qFormat/>
    <w:rsid w:val="003F49F5"/>
    <w:rPr>
      <w:b/>
      <w:bCs/>
      <w:smallCaps/>
      <w:color w:val="C0504D" w:themeColor="accent2"/>
      <w:spacing w:val="5"/>
      <w:u w:val="single"/>
    </w:rPr>
  </w:style>
  <w:style w:type="character" w:styleId="BookTitle">
    <w:name w:val="Book Title"/>
    <w:basedOn w:val="DefaultParagraphFont"/>
    <w:uiPriority w:val="33"/>
    <w:qFormat/>
    <w:rsid w:val="003F49F5"/>
    <w:rPr>
      <w:b/>
      <w:bCs/>
      <w:smallCaps/>
      <w:spacing w:val="5"/>
    </w:rPr>
  </w:style>
  <w:style w:type="paragraph" w:styleId="TOCHeading">
    <w:name w:val="TOC Heading"/>
    <w:basedOn w:val="Heading1"/>
    <w:next w:val="Normal"/>
    <w:uiPriority w:val="39"/>
    <w:semiHidden/>
    <w:unhideWhenUsed/>
    <w:qFormat/>
    <w:rsid w:val="003F49F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9F5"/>
  </w:style>
  <w:style w:type="paragraph" w:styleId="Heading1">
    <w:name w:val="heading 1"/>
    <w:basedOn w:val="Normal"/>
    <w:next w:val="Normal"/>
    <w:link w:val="Heading1Char"/>
    <w:uiPriority w:val="9"/>
    <w:qFormat/>
    <w:rsid w:val="003F49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49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49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F49F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F49F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F49F5"/>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49F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49F5"/>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F49F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49F5"/>
    <w:pPr>
      <w:spacing w:after="0" w:line="240" w:lineRule="auto"/>
    </w:pPr>
  </w:style>
  <w:style w:type="paragraph" w:styleId="BalloonText">
    <w:name w:val="Balloon Text"/>
    <w:basedOn w:val="Normal"/>
    <w:pPr>
      <w:suppressAutoHyphens/>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paragraph" w:styleId="Header">
    <w:name w:val="header"/>
    <w:basedOn w:val="Normal"/>
    <w:pPr>
      <w:tabs>
        <w:tab w:val="center" w:pos="4513"/>
        <w:tab w:val="right" w:pos="9026"/>
      </w:tabs>
      <w:suppressAutoHyphen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uppressAutoHyphens/>
      <w:spacing w:after="0" w:line="240" w:lineRule="auto"/>
    </w:pPr>
  </w:style>
  <w:style w:type="character" w:customStyle="1" w:styleId="FooterChar">
    <w:name w:val="Footer Char"/>
    <w:basedOn w:val="DefaultParagraphFont"/>
  </w:style>
  <w:style w:type="character" w:customStyle="1" w:styleId="Heading1Char">
    <w:name w:val="Heading 1 Char"/>
    <w:basedOn w:val="DefaultParagraphFont"/>
    <w:link w:val="Heading1"/>
    <w:uiPriority w:val="9"/>
    <w:rsid w:val="003F49F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49F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3F49F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49F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49F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49F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F49F5"/>
    <w:pPr>
      <w:ind w:left="720"/>
      <w:contextualSpacing/>
    </w:pPr>
  </w:style>
  <w:style w:type="character" w:styleId="Hyperlink">
    <w:name w:val="Hyperlink"/>
    <w:basedOn w:val="DefaultParagraphFont"/>
    <w:rPr>
      <w:color w:val="0000FF"/>
      <w:u w:val="single"/>
    </w:rPr>
  </w:style>
  <w:style w:type="character" w:customStyle="1" w:styleId="Heading3Char">
    <w:name w:val="Heading 3 Char"/>
    <w:basedOn w:val="DefaultParagraphFont"/>
    <w:link w:val="Heading3"/>
    <w:uiPriority w:val="9"/>
    <w:semiHidden/>
    <w:rsid w:val="003F49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F49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F49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F49F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49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49F5"/>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F49F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49F5"/>
    <w:pPr>
      <w:spacing w:line="240" w:lineRule="auto"/>
    </w:pPr>
    <w:rPr>
      <w:b/>
      <w:bCs/>
      <w:color w:val="4F81BD" w:themeColor="accent1"/>
      <w:sz w:val="18"/>
      <w:szCs w:val="18"/>
    </w:rPr>
  </w:style>
  <w:style w:type="character" w:styleId="Strong">
    <w:name w:val="Strong"/>
    <w:basedOn w:val="DefaultParagraphFont"/>
    <w:uiPriority w:val="22"/>
    <w:qFormat/>
    <w:rsid w:val="003F49F5"/>
    <w:rPr>
      <w:b/>
      <w:bCs/>
    </w:rPr>
  </w:style>
  <w:style w:type="character" w:styleId="Emphasis">
    <w:name w:val="Emphasis"/>
    <w:basedOn w:val="DefaultParagraphFont"/>
    <w:uiPriority w:val="20"/>
    <w:qFormat/>
    <w:rsid w:val="003F49F5"/>
    <w:rPr>
      <w:i/>
      <w:iCs/>
    </w:rPr>
  </w:style>
  <w:style w:type="paragraph" w:styleId="Quote">
    <w:name w:val="Quote"/>
    <w:basedOn w:val="Normal"/>
    <w:next w:val="Normal"/>
    <w:link w:val="QuoteChar"/>
    <w:uiPriority w:val="29"/>
    <w:qFormat/>
    <w:rsid w:val="003F49F5"/>
    <w:rPr>
      <w:i/>
      <w:iCs/>
      <w:color w:val="000000" w:themeColor="text1"/>
    </w:rPr>
  </w:style>
  <w:style w:type="character" w:customStyle="1" w:styleId="QuoteChar">
    <w:name w:val="Quote Char"/>
    <w:basedOn w:val="DefaultParagraphFont"/>
    <w:link w:val="Quote"/>
    <w:uiPriority w:val="29"/>
    <w:rsid w:val="003F49F5"/>
    <w:rPr>
      <w:i/>
      <w:iCs/>
      <w:color w:val="000000" w:themeColor="text1"/>
    </w:rPr>
  </w:style>
  <w:style w:type="paragraph" w:styleId="IntenseQuote">
    <w:name w:val="Intense Quote"/>
    <w:basedOn w:val="Normal"/>
    <w:next w:val="Normal"/>
    <w:link w:val="IntenseQuoteChar"/>
    <w:uiPriority w:val="30"/>
    <w:qFormat/>
    <w:rsid w:val="003F49F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49F5"/>
    <w:rPr>
      <w:b/>
      <w:bCs/>
      <w:i/>
      <w:iCs/>
      <w:color w:val="4F81BD" w:themeColor="accent1"/>
    </w:rPr>
  </w:style>
  <w:style w:type="character" w:styleId="SubtleEmphasis">
    <w:name w:val="Subtle Emphasis"/>
    <w:basedOn w:val="DefaultParagraphFont"/>
    <w:uiPriority w:val="19"/>
    <w:qFormat/>
    <w:rsid w:val="003F49F5"/>
    <w:rPr>
      <w:i/>
      <w:iCs/>
      <w:color w:val="808080" w:themeColor="text1" w:themeTint="7F"/>
    </w:rPr>
  </w:style>
  <w:style w:type="character" w:styleId="IntenseEmphasis">
    <w:name w:val="Intense Emphasis"/>
    <w:basedOn w:val="DefaultParagraphFont"/>
    <w:uiPriority w:val="21"/>
    <w:qFormat/>
    <w:rsid w:val="003F49F5"/>
    <w:rPr>
      <w:b/>
      <w:bCs/>
      <w:i/>
      <w:iCs/>
      <w:color w:val="4F81BD" w:themeColor="accent1"/>
    </w:rPr>
  </w:style>
  <w:style w:type="character" w:styleId="SubtleReference">
    <w:name w:val="Subtle Reference"/>
    <w:basedOn w:val="DefaultParagraphFont"/>
    <w:uiPriority w:val="31"/>
    <w:qFormat/>
    <w:rsid w:val="003F49F5"/>
    <w:rPr>
      <w:smallCaps/>
      <w:color w:val="C0504D" w:themeColor="accent2"/>
      <w:u w:val="single"/>
    </w:rPr>
  </w:style>
  <w:style w:type="character" w:styleId="IntenseReference">
    <w:name w:val="Intense Reference"/>
    <w:basedOn w:val="DefaultParagraphFont"/>
    <w:uiPriority w:val="32"/>
    <w:qFormat/>
    <w:rsid w:val="003F49F5"/>
    <w:rPr>
      <w:b/>
      <w:bCs/>
      <w:smallCaps/>
      <w:color w:val="C0504D" w:themeColor="accent2"/>
      <w:spacing w:val="5"/>
      <w:u w:val="single"/>
    </w:rPr>
  </w:style>
  <w:style w:type="character" w:styleId="BookTitle">
    <w:name w:val="Book Title"/>
    <w:basedOn w:val="DefaultParagraphFont"/>
    <w:uiPriority w:val="33"/>
    <w:qFormat/>
    <w:rsid w:val="003F49F5"/>
    <w:rPr>
      <w:b/>
      <w:bCs/>
      <w:smallCaps/>
      <w:spacing w:val="5"/>
    </w:rPr>
  </w:style>
  <w:style w:type="paragraph" w:styleId="TOCHeading">
    <w:name w:val="TOC Heading"/>
    <w:basedOn w:val="Heading1"/>
    <w:next w:val="Normal"/>
    <w:uiPriority w:val="39"/>
    <w:semiHidden/>
    <w:unhideWhenUsed/>
    <w:qFormat/>
    <w:rsid w:val="003F49F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st.github.com/183506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github.com/composer/composer/blob/master/doc/composer-schema.js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ackagist.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977</Words>
  <Characters>5574</Characters>
  <Application>Microsoft Office Word</Application>
  <DocSecurity>0</DocSecurity>
  <Lines>46</Lines>
  <Paragraphs>13</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Extensions Meta-Data File Specification</vt:lpstr>
      <vt:lpstr>Opening { and Closing }</vt:lpstr>
      <vt:lpstr>Name</vt:lpstr>
      <vt:lpstr>Type</vt:lpstr>
      <vt:lpstr>Description</vt:lpstr>
      <vt:lpstr>Homepage</vt:lpstr>
      <vt:lpstr>Version</vt:lpstr>
      <vt:lpstr>Time</vt:lpstr>
      <vt:lpstr>Licence</vt:lpstr>
      <vt:lpstr>Authors</vt:lpstr>
      <vt:lpstr>(Author) Name</vt:lpstr>
      <vt:lpstr>(Author) Username</vt:lpstr>
      <vt:lpstr>(Author) Email</vt:lpstr>
      <vt:lpstr>(Author) Homepage</vt:lpstr>
      <vt:lpstr>(Author) Type</vt:lpstr>
      <vt:lpstr>Require</vt:lpstr>
      <vt:lpstr>(Require) phpBB</vt:lpstr>
      <vt:lpstr>(Require) PHP</vt:lpstr>
      <vt:lpstr>Extra</vt:lpstr>
      <vt:lpstr>(Extra) Display Name</vt:lpstr>
      <vt:lpstr>    0.1 to 0.2</vt:lpstr>
      <vt:lpstr>    0.2 to 0.3</vt:lpstr>
    </vt:vector>
  </TitlesOfParts>
  <Manager/>
  <Company>phpBB Group</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Extensions Meta-Data File Specification</dc:title>
  <dc:subject>phpBB 3.1.x</dc:subject>
  <dc:creator>Michael C</dc:creator>
  <cp:lastModifiedBy>Michael C</cp:lastModifiedBy>
  <cp:revision>5</cp:revision>
  <cp:lastPrinted>2012-02-15T22:33:00Z</cp:lastPrinted>
  <dcterms:created xsi:type="dcterms:W3CDTF">2012-02-26T16:02:00Z</dcterms:created>
  <dcterms:modified xsi:type="dcterms:W3CDTF">2012-02-26T16:06:00Z</dcterms:modified>
</cp:coreProperties>
</file>